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2B2B" w14:textId="77777777" w:rsidR="00764D8F" w:rsidRPr="0073065C" w:rsidRDefault="00764D8F">
      <w:pPr>
        <w:jc w:val="right"/>
        <w:rPr>
          <w:rFonts w:ascii="돋움체" w:eastAsia="돋움체" w:hAnsi="돋움체"/>
          <w:sz w:val="72"/>
          <w:lang w:eastAsia="ko-KR"/>
        </w:rPr>
      </w:pPr>
    </w:p>
    <w:p w14:paraId="0006DCE7" w14:textId="77777777" w:rsidR="00764D8F" w:rsidRPr="009E0542" w:rsidRDefault="00E70E72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 w:rsidRPr="009E0542">
        <w:rPr>
          <w:rFonts w:ascii="HY헤드라인M" w:eastAsia="HY헤드라인M" w:hAnsi="돋움체" w:hint="eastAsia"/>
          <w:sz w:val="72"/>
          <w:lang w:eastAsia="ko-KR"/>
        </w:rPr>
        <w:t>프</w:t>
      </w:r>
      <w:r w:rsidRPr="009E0542">
        <w:rPr>
          <w:rFonts w:ascii="HY헤드라인M" w:eastAsia="HY헤드라인M" w:hAnsi="돋움체" w:cs="바탕" w:hint="eastAsia"/>
          <w:sz w:val="72"/>
          <w:lang w:eastAsia="ko-KR"/>
        </w:rPr>
        <w:t>로젝트 정의서</w:t>
      </w:r>
    </w:p>
    <w:p w14:paraId="22554573" w14:textId="77777777" w:rsidR="00764D8F" w:rsidRPr="009E0542" w:rsidRDefault="00764D8F" w:rsidP="008810F4">
      <w:pPr>
        <w:spacing w:before="240" w:after="240" w:line="240" w:lineRule="auto"/>
        <w:jc w:val="right"/>
        <w:rPr>
          <w:rFonts w:ascii="HY헤드라인M" w:eastAsia="HY헤드라인M" w:hAnsi="돋움체" w:cs="한컴돋움"/>
          <w:iCs/>
          <w:sz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문서번호: D00</w:t>
      </w:r>
      <w:r w:rsidR="00E70E72"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1</w:t>
      </w:r>
    </w:p>
    <w:p w14:paraId="3C561F76" w14:textId="7B71ED02" w:rsidR="00764D8F" w:rsidRPr="009E0542" w:rsidRDefault="00764D8F" w:rsidP="008810F4">
      <w:pPr>
        <w:pStyle w:val="a7"/>
        <w:spacing w:before="240" w:after="240" w:line="240" w:lineRule="auto"/>
        <w:jc w:val="right"/>
        <w:rPr>
          <w:rFonts w:ascii="HY헤드라인M" w:eastAsia="HY헤드라인M" w:hAnsi="돋움체" w:cs="한컴돋움"/>
          <w:sz w:val="40"/>
          <w:szCs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 xml:space="preserve">Version </w:t>
      </w:r>
      <w:r w:rsidR="00F2580B">
        <w:rPr>
          <w:rFonts w:ascii="HY헤드라인M" w:eastAsia="HY헤드라인M" w:hAnsi="돋움체" w:cs="한컴돋움"/>
          <w:sz w:val="40"/>
          <w:szCs w:val="40"/>
          <w:lang w:eastAsia="ko-KR"/>
        </w:rPr>
        <w:t>0</w:t>
      </w:r>
      <w:r w:rsidR="000D390B"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>.</w:t>
      </w:r>
      <w:r w:rsidR="00F2580B">
        <w:rPr>
          <w:rFonts w:ascii="HY헤드라인M" w:eastAsia="HY헤드라인M" w:hAnsi="돋움체" w:cs="한컴돋움"/>
          <w:sz w:val="40"/>
          <w:szCs w:val="40"/>
          <w:lang w:eastAsia="ko-KR"/>
        </w:rPr>
        <w:t>1</w:t>
      </w:r>
    </w:p>
    <w:p w14:paraId="4F01D70F" w14:textId="77777777" w:rsidR="00764D8F" w:rsidRPr="00F57133" w:rsidRDefault="00764D8F">
      <w:pPr>
        <w:pStyle w:val="a7"/>
        <w:spacing w:before="240"/>
        <w:jc w:val="right"/>
        <w:rPr>
          <w:rFonts w:ascii="HY견고딕" w:eastAsia="HY견고딕" w:hAnsi="돋움체"/>
          <w:b/>
          <w:sz w:val="48"/>
          <w:lang w:eastAsia="ko-KR"/>
        </w:rPr>
      </w:pPr>
    </w:p>
    <w:p w14:paraId="14A42CE0" w14:textId="77777777"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14:paraId="795A395B" w14:textId="77777777"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14:paraId="155749CD" w14:textId="77777777" w:rsidR="00764D8F" w:rsidRDefault="00764D8F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50B70D1F" w14:textId="77777777" w:rsidR="005E6BCB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197F3B53" w14:textId="77777777" w:rsidR="005E6BCB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4113A98E" w14:textId="77777777" w:rsidR="005E6BCB" w:rsidRPr="00F57133" w:rsidRDefault="005E6BCB" w:rsidP="005E6BCB">
      <w:pPr>
        <w:pStyle w:val="a8"/>
        <w:ind w:right="800"/>
        <w:rPr>
          <w:rFonts w:ascii="HY견고딕" w:eastAsia="HY견고딕" w:hAnsi="돋움체"/>
          <w:lang w:eastAsia="ko-KR"/>
        </w:rPr>
      </w:pPr>
    </w:p>
    <w:p w14:paraId="2A5C9497" w14:textId="77777777" w:rsidR="009E0542" w:rsidRPr="00ED5874" w:rsidRDefault="00825782" w:rsidP="009E0542">
      <w:pPr>
        <w:autoSpaceDE w:val="0"/>
        <w:autoSpaceDN w:val="0"/>
        <w:spacing w:before="120" w:after="120" w:line="240" w:lineRule="auto"/>
        <w:jc w:val="right"/>
        <w:rPr>
          <w:rFonts w:ascii="HY헤드라인M" w:eastAsia="HY헤드라인M" w:hAnsi="Lucida Sans Unicode"/>
          <w:kern w:val="2"/>
          <w:sz w:val="28"/>
          <w:szCs w:val="28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8"/>
          <w:szCs w:val="28"/>
          <w:lang w:eastAsia="ko-KR"/>
        </w:rPr>
        <w:t>동서대학교</w:t>
      </w:r>
    </w:p>
    <w:p w14:paraId="4A2F3A0D" w14:textId="050AA69A" w:rsidR="005E6BCB" w:rsidRDefault="00F365DF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Connap</w:t>
      </w:r>
      <w:bookmarkStart w:id="0" w:name="_GoBack"/>
      <w:bookmarkEnd w:id="0"/>
    </w:p>
    <w:p w14:paraId="7E2893C1" w14:textId="22BC954E" w:rsidR="00680FEF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proofErr w:type="spellStart"/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조동하</w:t>
      </w:r>
      <w:proofErr w:type="spellEnd"/>
    </w:p>
    <w:p w14:paraId="6755EF0E" w14:textId="7C9F9A12" w:rsidR="00680FEF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김지혜</w:t>
      </w:r>
    </w:p>
    <w:p w14:paraId="11E6A45F" w14:textId="00AFBA74" w:rsidR="00884F5C" w:rsidRDefault="00884F5C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신동주</w:t>
      </w:r>
    </w:p>
    <w:p w14:paraId="307AD0BF" w14:textId="2B6C5193" w:rsidR="00CF51F9" w:rsidRDefault="00884F5C" w:rsidP="00884F5C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조호정</w:t>
      </w:r>
    </w:p>
    <w:p w14:paraId="07FDD760" w14:textId="74F7E1DE" w:rsidR="00CF51F9" w:rsidRDefault="00CF51F9" w:rsidP="00CF51F9">
      <w:pPr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</w:p>
    <w:p w14:paraId="64A1042C" w14:textId="77777777" w:rsidR="00CF51F9" w:rsidRDefault="00CF51F9" w:rsidP="00CF51F9">
      <w:pPr>
        <w:rPr>
          <w:rFonts w:ascii="돋움체" w:eastAsia="돋움체" w:hAnsi="돋움체"/>
          <w:sz w:val="32"/>
          <w:lang w:eastAsia="ko-KR"/>
        </w:rPr>
      </w:pPr>
    </w:p>
    <w:p w14:paraId="0F21EEC5" w14:textId="77777777" w:rsidR="00EC072F" w:rsidRDefault="00EC072F" w:rsidP="009E0542">
      <w:pPr>
        <w:jc w:val="right"/>
        <w:rPr>
          <w:rFonts w:eastAsia="돋움"/>
          <w:lang w:eastAsia="ko-KR"/>
        </w:rPr>
      </w:pPr>
    </w:p>
    <w:p w14:paraId="23D1A5C1" w14:textId="77777777" w:rsidR="00EC072F" w:rsidRDefault="00EC072F" w:rsidP="009E0542">
      <w:pPr>
        <w:jc w:val="right"/>
        <w:rPr>
          <w:rFonts w:eastAsia="돋움"/>
          <w:lang w:eastAsia="ko-KR"/>
        </w:rPr>
      </w:pPr>
    </w:p>
    <w:p w14:paraId="3CD09AB4" w14:textId="77777777" w:rsidR="00D50BBF" w:rsidRDefault="00D50BBF" w:rsidP="009E0542">
      <w:pPr>
        <w:jc w:val="right"/>
        <w:rPr>
          <w:rFonts w:eastAsia="돋움"/>
          <w:lang w:eastAsia="ko-KR"/>
        </w:rPr>
      </w:pPr>
    </w:p>
    <w:p w14:paraId="29CBD112" w14:textId="77777777" w:rsidR="003217DB" w:rsidRPr="005E6BCB" w:rsidRDefault="00F329E1" w:rsidP="005E6BCB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E7273D6" wp14:editId="27D29A62">
            <wp:extent cx="1090295" cy="63309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065AD" w14:textId="77777777" w:rsidR="009E0542" w:rsidRDefault="009E0542" w:rsidP="009E0542">
      <w:pPr>
        <w:pStyle w:val="a4"/>
        <w:spacing w:after="288"/>
        <w:rPr>
          <w:lang w:eastAsia="ko-KR"/>
        </w:rPr>
      </w:pPr>
      <w:r>
        <w:rPr>
          <w:lang w:eastAsia="ko-KR"/>
        </w:rPr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9E0542" w14:paraId="202FFD52" w14:textId="77777777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4E951E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35F8ADCA" w14:textId="19240FD4" w:rsidR="009E0542" w:rsidRPr="00ED5874" w:rsidRDefault="00417B06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 xml:space="preserve">취약계층을 위한 사용자 위치기반 </w:t>
            </w:r>
            <w:proofErr w:type="spellStart"/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>온·오프라인</w:t>
            </w:r>
            <w:proofErr w:type="spellEnd"/>
            <w:r w:rsidRPr="00417B06">
              <w:rPr>
                <w:rFonts w:ascii="굴림" w:eastAsia="굴림" w:hAnsi="굴림" w:hint="eastAsia"/>
                <w:bCs/>
                <w:sz w:val="18"/>
                <w:szCs w:val="18"/>
                <w:lang w:eastAsia="ko-KR"/>
              </w:rPr>
              <w:t xml:space="preserve"> 가격비교 서비스</w:t>
            </w:r>
          </w:p>
        </w:tc>
      </w:tr>
      <w:tr w:rsidR="009E0542" w14:paraId="1449EA94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6C15EB95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단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계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1FFBA732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gram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○사전준비단계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○개발가이드단계</w:t>
            </w:r>
            <w:proofErr w:type="gram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●적용시스템개발단계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○평가정리단계</w:t>
            </w:r>
          </w:p>
        </w:tc>
      </w:tr>
      <w:tr w:rsidR="009E0542" w14:paraId="609CF097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2B8F931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활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동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3D3CCD4E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계획단계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-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단계준비</w:t>
            </w:r>
            <w:proofErr w:type="spellEnd"/>
          </w:p>
        </w:tc>
      </w:tr>
      <w:tr w:rsidR="009E0542" w14:paraId="6BE2C144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FC6C717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07D0AF53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정의</w:t>
            </w:r>
          </w:p>
        </w:tc>
      </w:tr>
      <w:tr w:rsidR="009E0542" w14:paraId="7750119C" w14:textId="77777777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751D3DC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7DD88AC1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정의서</w:t>
            </w:r>
          </w:p>
        </w:tc>
      </w:tr>
      <w:tr w:rsidR="009E0542" w14:paraId="4E16DDDD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55C0857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55CDAA9B" w14:textId="3C8BED3D" w:rsidR="009E0542" w:rsidRPr="00ED5874" w:rsidRDefault="00F2580B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/>
                <w:kern w:val="2"/>
                <w:lang w:eastAsia="ko-KR"/>
              </w:rPr>
              <w:t>0</w:t>
            </w:r>
            <w:r w:rsidR="009E0542"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</w:p>
        </w:tc>
      </w:tr>
      <w:tr w:rsidR="009E0542" w14:paraId="50F35F3A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5E4A5428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648B5972" w14:textId="74A79B09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,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,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,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  <w:tr w:rsidR="009E0542" w14:paraId="692421DD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239914B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42BD098C" w14:textId="6901E19A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begin"/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instrText xml:space="preserve"> FILENAME </w:instrTex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separate"/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[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D00</w:t>
            </w:r>
            <w:r w:rsidR="00D736E2"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]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프로젝트정의서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V</w:t>
            </w:r>
            <w:r w:rsidR="00F2580B">
              <w:rPr>
                <w:rFonts w:ascii="Lucida Sans Unicode" w:eastAsia="굴림" w:hAnsi="Lucida Sans Unicode"/>
                <w:kern w:val="2"/>
                <w:lang w:eastAsia="ko-KR"/>
              </w:rPr>
              <w:t>0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</w:t>
            </w:r>
            <w:r w:rsidR="00F2580B">
              <w:rPr>
                <w:rFonts w:ascii="Lucida Sans Unicode" w:eastAsia="굴림" w:hAnsi="Lucida Sans Unicode"/>
                <w:kern w:val="2"/>
                <w:lang w:eastAsia="ko-KR"/>
              </w:rPr>
              <w:t>1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.doc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end"/>
            </w:r>
          </w:p>
        </w:tc>
      </w:tr>
      <w:tr w:rsidR="009E0542" w14:paraId="11FCBA33" w14:textId="77777777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14:paraId="2A340B9B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14:paraId="29ADF780" w14:textId="3753912D" w:rsidR="009E0542" w:rsidRPr="00ED5874" w:rsidRDefault="00CF51F9" w:rsidP="009C4788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/>
                <w:kern w:val="2"/>
                <w:lang w:eastAsia="ko-KR"/>
              </w:rPr>
              <w:t>2022-0</w:t>
            </w:r>
            <w:r w:rsidR="0079578E">
              <w:rPr>
                <w:rFonts w:ascii="Lucida Sans Unicode" w:eastAsia="굴림" w:hAnsi="Lucida Sans Unicode"/>
                <w:kern w:val="2"/>
                <w:lang w:eastAsia="ko-KR"/>
              </w:rPr>
              <w:t>5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-</w:t>
            </w:r>
            <w:r w:rsidR="0079578E">
              <w:rPr>
                <w:rFonts w:ascii="Lucida Sans Unicode" w:eastAsia="굴림" w:hAnsi="Lucida Sans Unicode"/>
                <w:kern w:val="2"/>
                <w:lang w:eastAsia="ko-KR"/>
              </w:rPr>
              <w:t>03</w:t>
            </w:r>
          </w:p>
        </w:tc>
      </w:tr>
      <w:tr w:rsidR="009E0542" w14:paraId="2B0FCB90" w14:textId="77777777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14:paraId="2780020F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14:paraId="74DBB085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진행</w:t>
            </w:r>
          </w:p>
        </w:tc>
      </w:tr>
    </w:tbl>
    <w:p w14:paraId="180126DC" w14:textId="77777777" w:rsidR="009E0542" w:rsidRDefault="009E0542" w:rsidP="009E0542">
      <w:pPr>
        <w:jc w:val="center"/>
      </w:pPr>
    </w:p>
    <w:p w14:paraId="7F3C8DB3" w14:textId="77777777" w:rsidR="009E0542" w:rsidRDefault="009E0542" w:rsidP="009E0542">
      <w:pPr>
        <w:pStyle w:val="a4"/>
        <w:rPr>
          <w:lang w:eastAsia="ko-KR"/>
        </w:rPr>
      </w:pPr>
    </w:p>
    <w:p w14:paraId="51150CAE" w14:textId="77777777" w:rsidR="009E0542" w:rsidRDefault="009E0542" w:rsidP="009E0542">
      <w:pPr>
        <w:pStyle w:val="a4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440"/>
        <w:gridCol w:w="1440"/>
      </w:tblGrid>
      <w:tr w:rsidR="009E0542" w14:paraId="3A5AEDD7" w14:textId="77777777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2F944468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작성일시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(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yyyy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-mm-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dd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66111169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14:paraId="37D5DBDC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Description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22606449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개정페이지</w:t>
            </w:r>
            <w:proofErr w:type="spellEnd"/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66F4046E" w14:textId="77777777"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</w:tr>
      <w:tr w:rsidR="009E0542" w14:paraId="066BC174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4D6330F0" w14:textId="070E58DE" w:rsidR="009E0542" w:rsidRPr="00BA1A25" w:rsidRDefault="00884F5C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</w:t>
            </w:r>
            <w:r>
              <w:rPr>
                <w:rFonts w:ascii="돋움체" w:eastAsia="돋움체" w:hAnsi="돋움체" w:hint="eastAsia"/>
                <w:lang w:eastAsia="ko-KR"/>
              </w:rPr>
              <w:t>0</w:t>
            </w:r>
            <w:r>
              <w:rPr>
                <w:rFonts w:ascii="돋움체" w:eastAsia="돋움체" w:hAnsi="돋움체"/>
                <w:lang w:eastAsia="ko-KR"/>
              </w:rPr>
              <w:t>4-06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71594D3D" w14:textId="65B1DCC9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9F50623" w14:textId="50DBC97D" w:rsidR="009E0542" w:rsidRPr="009E0542" w:rsidRDefault="00884F5C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배경,</w:t>
            </w:r>
            <w:r>
              <w:rPr>
                <w:rFonts w:ascii="돋움체" w:eastAsia="돋움체" w:hAnsi="돋움체"/>
                <w:lang w:eastAsia="ko-KR"/>
              </w:rPr>
              <w:t xml:space="preserve"> </w:t>
            </w:r>
            <w:r>
              <w:rPr>
                <w:rFonts w:ascii="돋움체" w:eastAsia="돋움체" w:hAnsi="돋움체" w:hint="eastAsia"/>
                <w:lang w:eastAsia="ko-KR"/>
              </w:rPr>
              <w:t>필요성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7F932A0" w14:textId="1ACDAA23" w:rsidR="009E0542" w:rsidRPr="00ED5874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4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28098BFF" w14:textId="73766A4A" w:rsidR="002F1F5B" w:rsidRDefault="00884F5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</w:p>
          <w:p w14:paraId="1E105415" w14:textId="77777777" w:rsidR="002F1F5B" w:rsidRDefault="002F1F5B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</w:p>
          <w:p w14:paraId="4B9F1896" w14:textId="77777777" w:rsidR="00687C27" w:rsidRDefault="002F1F5B" w:rsidP="002F1F5B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  <w:p w14:paraId="4E17E9A8" w14:textId="306AA838" w:rsidR="002F1F5B" w:rsidRPr="00ED5874" w:rsidRDefault="002F1F5B" w:rsidP="002F1F5B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  <w:tr w:rsidR="009E0542" w14:paraId="417B7DC9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6EE9366F" w14:textId="78327A0D" w:rsidR="009E0542" w:rsidRPr="00BA1A25" w:rsidRDefault="00BF356C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022-04-13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3DA427B" w14:textId="0E23A897" w:rsidR="009E0542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6735096D" w14:textId="5FB8BD8F" w:rsidR="00687C27" w:rsidRPr="009E0542" w:rsidRDefault="00BF356C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목표,</w:t>
            </w:r>
            <w:r>
              <w:rPr>
                <w:rFonts w:ascii="돋움체" w:eastAsia="돋움체" w:hAnsi="돋움체"/>
                <w:lang w:eastAsia="ko-KR"/>
              </w:rPr>
              <w:t xml:space="preserve"> </w:t>
            </w:r>
            <w:r>
              <w:rPr>
                <w:rFonts w:ascii="돋움체" w:eastAsia="돋움체" w:hAnsi="돋움체" w:hint="eastAsia"/>
                <w:lang w:eastAsia="ko-KR"/>
              </w:rPr>
              <w:t>범위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78B782E5" w14:textId="4D4CEF10" w:rsidR="009E0542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5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33258567" w14:textId="4DB1ACEF" w:rsidR="00687C27" w:rsidRPr="00ED5874" w:rsidRDefault="00BF356C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조동하</w:t>
            </w:r>
            <w:proofErr w:type="spellEnd"/>
          </w:p>
        </w:tc>
      </w:tr>
      <w:tr w:rsidR="009E0542" w14:paraId="07B77E00" w14:textId="77777777" w:rsidTr="003F20C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399558CB" w14:textId="442650DD" w:rsidR="009E0542" w:rsidRPr="00BA1A25" w:rsidRDefault="003B04C8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/>
                <w:lang w:eastAsia="ko-KR"/>
              </w:rPr>
              <w:t>2022-04-19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317C363E" w14:textId="06B919AF" w:rsidR="009E0542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0539C1D8" w14:textId="3DCC5102" w:rsidR="009E0542" w:rsidRPr="009E0542" w:rsidRDefault="003B04C8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데이터 수집 계획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3CE1C5E" w14:textId="624C83AE" w:rsidR="009E0542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6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6522EBA8" w14:textId="7CC29A72" w:rsidR="00687C27" w:rsidRPr="00ED5874" w:rsidRDefault="003B04C8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</w:tc>
      </w:tr>
      <w:tr w:rsidR="009E0542" w14:paraId="6075DCC2" w14:textId="77777777" w:rsidTr="00C20C70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14:paraId="2569840B" w14:textId="6B73B652" w:rsidR="009E0542" w:rsidRPr="00BA1A25" w:rsidRDefault="00994091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 w:rsidR="00C20C70">
              <w:rPr>
                <w:rFonts w:ascii="돋움체" w:eastAsia="돋움체" w:hAnsi="돋움체"/>
                <w:lang w:eastAsia="ko-KR"/>
              </w:rPr>
              <w:t>022-04-19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BFB5CC1" w14:textId="1EBADE47" w:rsidR="009E0542" w:rsidRPr="00ED5874" w:rsidRDefault="00994091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522523F" w14:textId="2C6351E0" w:rsidR="009E0542" w:rsidRPr="009E0542" w:rsidRDefault="00C20C70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관련 연구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20BA1793" w14:textId="519C26DD" w:rsidR="009E0542" w:rsidRPr="00ED5874" w:rsidRDefault="00994091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7</w:t>
            </w:r>
            <w:r w:rsidR="00C20C70">
              <w:rPr>
                <w:rFonts w:ascii="Lucida Sans Unicode" w:eastAsia="굴림" w:hAnsi="Lucida Sans Unicode"/>
                <w:kern w:val="2"/>
                <w:lang w:eastAsia="ko-KR"/>
              </w:rPr>
              <w:t>,8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52C00514" w14:textId="77777777" w:rsidR="009E0542" w:rsidRDefault="00C20C70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  <w:p w14:paraId="1E273055" w14:textId="58A9C812" w:rsidR="00C20C70" w:rsidRPr="00ED5874" w:rsidRDefault="00C20C70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김지혜</w:t>
            </w:r>
          </w:p>
        </w:tc>
      </w:tr>
      <w:tr w:rsidR="00C20C70" w14:paraId="5D02D9B8" w14:textId="77777777" w:rsidTr="00900F43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14:paraId="24A2DAF1" w14:textId="287B91C2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022-04-26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16B60893" w14:textId="27938A8E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14:paraId="6073ABA5" w14:textId="62374393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프로젝트 일정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14:paraId="508CB447" w14:textId="1B978C30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9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14:paraId="40ECF1BE" w14:textId="0BDFCA3E" w:rsidR="00C20C70" w:rsidRPr="00ED5874" w:rsidRDefault="00C20C70" w:rsidP="00C20C70">
            <w:pPr>
              <w:jc w:val="center"/>
              <w:rPr>
                <w:rFonts w:ascii="HY중고딕" w:eastAsia="HY중고딕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신동주</w:t>
            </w:r>
          </w:p>
        </w:tc>
      </w:tr>
      <w:tr w:rsidR="00900F43" w14:paraId="163EEFCE" w14:textId="77777777" w:rsidTr="00A44880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14:paraId="0A1298C2" w14:textId="794780E5" w:rsidR="00900F43" w:rsidRDefault="00900F43" w:rsidP="00900F43">
            <w:pPr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</w:t>
            </w:r>
            <w:r>
              <w:rPr>
                <w:rFonts w:ascii="돋움체" w:eastAsia="돋움체" w:hAnsi="돋움체"/>
                <w:lang w:eastAsia="ko-KR"/>
              </w:rPr>
              <w:t>022-05-03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067B0573" w14:textId="55570802" w:rsidR="00900F43" w:rsidRDefault="00900F43" w:rsidP="00900F43">
            <w:pPr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.1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388CBE61" w14:textId="034614D3" w:rsidR="00900F43" w:rsidRDefault="00900F43" w:rsidP="00900F43">
            <w:pPr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수행 내용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14:paraId="0A707286" w14:textId="29FA5DD7" w:rsidR="00900F43" w:rsidRDefault="00900F43" w:rsidP="00900F43">
            <w:pPr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10</w:t>
            </w: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14:paraId="16E625A5" w14:textId="22FFEEA1" w:rsidR="00900F43" w:rsidRDefault="00900F43" w:rsidP="00900F43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조호정</w:t>
            </w:r>
          </w:p>
        </w:tc>
      </w:tr>
    </w:tbl>
    <w:p w14:paraId="51673D90" w14:textId="77777777" w:rsidR="009E0542" w:rsidRDefault="009E0542" w:rsidP="009E0542">
      <w:pPr>
        <w:jc w:val="center"/>
        <w:rPr>
          <w:lang w:eastAsia="ko-KR"/>
        </w:rPr>
      </w:pPr>
    </w:p>
    <w:p w14:paraId="03E19D2D" w14:textId="4B318944" w:rsidR="00C20C70" w:rsidRPr="00CE6007" w:rsidRDefault="009E0542" w:rsidP="00CE6007">
      <w:pPr>
        <w:pStyle w:val="TOC1"/>
      </w:pPr>
      <w:r>
        <w:br w:type="page"/>
      </w:r>
      <w:r w:rsidR="00985872" w:rsidRPr="009E0542">
        <w:rPr>
          <w:rFonts w:ascii="HY헤드라인M" w:eastAsia="HY헤드라인M" w:hint="eastAsia"/>
        </w:rPr>
        <w:lastRenderedPageBreak/>
        <w:t>목</w:t>
      </w:r>
      <w:r w:rsidR="00985872" w:rsidRPr="009E0542">
        <w:rPr>
          <w:rFonts w:ascii="HY헤드라인M" w:eastAsia="HY헤드라인M"/>
        </w:rPr>
        <w:t xml:space="preserve"> 차</w:t>
      </w:r>
    </w:p>
    <w:sdt>
      <w:sdtPr>
        <w:rPr>
          <w:rFonts w:ascii="Times New Roman" w:eastAsia="바탕" w:hAnsi="Times New Roman" w:cs="Times New Roman"/>
          <w:color w:val="auto"/>
          <w:sz w:val="20"/>
          <w:szCs w:val="20"/>
          <w:lang w:val="ko-KR" w:eastAsia="en-US"/>
        </w:rPr>
        <w:id w:val="-105801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7689F" w14:textId="1E6A7873" w:rsidR="00C20C70" w:rsidRDefault="00C20C70">
          <w:pPr>
            <w:pStyle w:val="TOC"/>
          </w:pPr>
        </w:p>
        <w:p w14:paraId="30F4BB5A" w14:textId="5EF74159" w:rsidR="006E0BD1" w:rsidRDefault="00C20C7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2969" w:history="1"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I.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프로젝트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배경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및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필요성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_Toc106642969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4</w:t>
            </w:r>
            <w:r w:rsidR="006E0BD1">
              <w:rPr>
                <w:webHidden/>
              </w:rPr>
              <w:fldChar w:fldCharType="end"/>
            </w:r>
          </w:hyperlink>
        </w:p>
        <w:p w14:paraId="37C42936" w14:textId="0FEAC177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0" w:history="1"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배경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_Toc106642970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4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7B6DDB53" w14:textId="6435391E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1" w:history="1">
            <w:r w:rsidR="006E0BD1" w:rsidRPr="00BB47F1">
              <w:rPr>
                <w:rStyle w:val="af"/>
                <w:rFonts w:ascii="HY헤드라인M" w:eastAsia="HY헤드라인M"/>
                <w:noProof/>
                <w:lang w:eastAsia="ko-KR"/>
              </w:rPr>
              <w:t>2.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필요성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_Toc106642971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4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4083EFC5" w14:textId="336BE6BF" w:rsidR="006E0BD1" w:rsidRDefault="00846FD5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2" w:history="1"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II.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프로젝트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목표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및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범위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_Toc106642972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5</w:t>
            </w:r>
            <w:r w:rsidR="006E0BD1">
              <w:rPr>
                <w:webHidden/>
              </w:rPr>
              <w:fldChar w:fldCharType="end"/>
            </w:r>
          </w:hyperlink>
        </w:p>
        <w:p w14:paraId="209232B5" w14:textId="513C1FE1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3" w:history="1"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목표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_Toc106642973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5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23B010F0" w14:textId="55C86389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4" w:history="1"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2.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프로젝트 범위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_Toc106642974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5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34869018" w14:textId="730D2DF9" w:rsidR="006E0BD1" w:rsidRDefault="00846FD5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5" w:history="1"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III.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데이터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수집계획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_Toc106642975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6</w:t>
            </w:r>
            <w:r w:rsidR="006E0BD1">
              <w:rPr>
                <w:webHidden/>
              </w:rPr>
              <w:fldChar w:fldCharType="end"/>
            </w:r>
          </w:hyperlink>
        </w:p>
        <w:p w14:paraId="2952B872" w14:textId="27D88A64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6" w:history="1"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1.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데이터 정의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_Toc106642976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6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657AAB14" w14:textId="561F4E3E" w:rsidR="006E0BD1" w:rsidRDefault="00846FD5">
          <w:pPr>
            <w:pStyle w:val="20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106642977" w:history="1"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2.</w:t>
            </w:r>
            <w:r w:rsidR="006E0BD1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6E0BD1" w:rsidRPr="00BB47F1">
              <w:rPr>
                <w:rStyle w:val="af"/>
                <w:rFonts w:ascii="HY헤드라인M" w:eastAsia="HY헤드라인M" w:hAnsi="Lucida Sans Unicode" w:cs="Lucida Sans Unicode"/>
                <w:bCs/>
                <w:noProof/>
                <w:lang w:eastAsia="ko-KR"/>
              </w:rPr>
              <w:t>데이터 수집방법</w:t>
            </w:r>
            <w:r w:rsidR="006E0BD1">
              <w:rPr>
                <w:noProof/>
                <w:webHidden/>
              </w:rPr>
              <w:tab/>
            </w:r>
            <w:r w:rsidR="006E0BD1">
              <w:rPr>
                <w:noProof/>
                <w:webHidden/>
              </w:rPr>
              <w:fldChar w:fldCharType="begin"/>
            </w:r>
            <w:r w:rsidR="006E0BD1">
              <w:rPr>
                <w:noProof/>
                <w:webHidden/>
              </w:rPr>
              <w:instrText xml:space="preserve"> PAGEREF _Toc106642977 \h </w:instrText>
            </w:r>
            <w:r w:rsidR="006E0BD1">
              <w:rPr>
                <w:noProof/>
                <w:webHidden/>
              </w:rPr>
            </w:r>
            <w:r w:rsidR="006E0BD1">
              <w:rPr>
                <w:noProof/>
                <w:webHidden/>
              </w:rPr>
              <w:fldChar w:fldCharType="separate"/>
            </w:r>
            <w:r w:rsidR="006E0BD1">
              <w:rPr>
                <w:noProof/>
                <w:webHidden/>
              </w:rPr>
              <w:t>6</w:t>
            </w:r>
            <w:r w:rsidR="006E0BD1">
              <w:rPr>
                <w:noProof/>
                <w:webHidden/>
              </w:rPr>
              <w:fldChar w:fldCharType="end"/>
            </w:r>
          </w:hyperlink>
        </w:p>
        <w:p w14:paraId="2E020AEA" w14:textId="14582EF2" w:rsidR="006E0BD1" w:rsidRDefault="00846FD5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8" w:history="1"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IV.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관련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 xml:space="preserve"> </w:t>
            </w:r>
            <w:r w:rsidR="006E0BD1" w:rsidRPr="00BB47F1">
              <w:rPr>
                <w:rStyle w:val="af"/>
                <w:rFonts w:ascii="Arial Black" w:eastAsia="HY헤드라인M" w:hAnsi="Arial Black" w:cs="Arial Black"/>
                <w:bCs/>
              </w:rPr>
              <w:t>연구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_Toc106642978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7</w:t>
            </w:r>
            <w:r w:rsidR="006E0BD1">
              <w:rPr>
                <w:webHidden/>
              </w:rPr>
              <w:fldChar w:fldCharType="end"/>
            </w:r>
          </w:hyperlink>
        </w:p>
        <w:p w14:paraId="1F697506" w14:textId="2A8CF134" w:rsidR="006E0BD1" w:rsidRDefault="00846FD5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79" w:history="1">
            <w:r w:rsidR="006E0BD1" w:rsidRPr="00BB47F1">
              <w:rPr>
                <w:rStyle w:val="af"/>
                <w:rFonts w:ascii="Arial Black" w:eastAsia="HY헤드라인M" w:hAnsi="Arial Black"/>
              </w:rPr>
              <w:t>V.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HY헤드라인M" w:eastAsia="HY헤드라인M"/>
              </w:rPr>
              <w:t>프로젝트 일정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_Toc106642979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8</w:t>
            </w:r>
            <w:r w:rsidR="006E0BD1">
              <w:rPr>
                <w:webHidden/>
              </w:rPr>
              <w:fldChar w:fldCharType="end"/>
            </w:r>
          </w:hyperlink>
        </w:p>
        <w:p w14:paraId="2BBB1BA2" w14:textId="1E15CEE2" w:rsidR="006E0BD1" w:rsidRDefault="00846FD5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106642980" w:history="1">
            <w:r w:rsidR="006E0BD1" w:rsidRPr="00BB47F1">
              <w:rPr>
                <w:rStyle w:val="af"/>
                <w:rFonts w:ascii="Arial Black" w:eastAsia="HY헤드라인M" w:hAnsi="Arial Black"/>
              </w:rPr>
              <w:t>VI.</w:t>
            </w:r>
            <w:r w:rsidR="006E0BD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E0BD1" w:rsidRPr="00BB47F1">
              <w:rPr>
                <w:rStyle w:val="af"/>
                <w:rFonts w:ascii="HY헤드라인M" w:eastAsia="HY헤드라인M"/>
              </w:rPr>
              <w:t>수행 내용</w:t>
            </w:r>
            <w:r w:rsidR="006E0BD1">
              <w:rPr>
                <w:webHidden/>
              </w:rPr>
              <w:tab/>
            </w:r>
            <w:r w:rsidR="006E0BD1">
              <w:rPr>
                <w:webHidden/>
              </w:rPr>
              <w:fldChar w:fldCharType="begin"/>
            </w:r>
            <w:r w:rsidR="006E0BD1">
              <w:rPr>
                <w:webHidden/>
              </w:rPr>
              <w:instrText xml:space="preserve"> PAGEREF _Toc106642980 \h </w:instrText>
            </w:r>
            <w:r w:rsidR="006E0BD1">
              <w:rPr>
                <w:webHidden/>
              </w:rPr>
            </w:r>
            <w:r w:rsidR="006E0BD1">
              <w:rPr>
                <w:webHidden/>
              </w:rPr>
              <w:fldChar w:fldCharType="separate"/>
            </w:r>
            <w:r w:rsidR="006E0BD1">
              <w:rPr>
                <w:webHidden/>
              </w:rPr>
              <w:t>9</w:t>
            </w:r>
            <w:r w:rsidR="006E0BD1">
              <w:rPr>
                <w:webHidden/>
              </w:rPr>
              <w:fldChar w:fldCharType="end"/>
            </w:r>
          </w:hyperlink>
        </w:p>
        <w:p w14:paraId="115541C1" w14:textId="5EA9BE41" w:rsidR="00C20C70" w:rsidRDefault="00C20C70">
          <w:r>
            <w:rPr>
              <w:b/>
              <w:bCs/>
              <w:lang w:val="ko-KR"/>
            </w:rPr>
            <w:fldChar w:fldCharType="end"/>
          </w:r>
        </w:p>
      </w:sdtContent>
    </w:sdt>
    <w:p w14:paraId="28B35661" w14:textId="55003442" w:rsidR="009E0542" w:rsidRPr="00985872" w:rsidRDefault="009E0542" w:rsidP="009E0542">
      <w:pPr>
        <w:pStyle w:val="ae"/>
        <w:wordWrap w:val="0"/>
        <w:autoSpaceDE w:val="0"/>
        <w:autoSpaceDN w:val="0"/>
        <w:spacing w:line="240" w:lineRule="auto"/>
        <w:ind w:left="0" w:firstLine="284"/>
        <w:jc w:val="both"/>
        <w:rPr>
          <w:rFonts w:ascii="Arial" w:eastAsia="굴림체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03059DB6" w14:textId="77777777" w:rsidR="009C5A2E" w:rsidRDefault="009C5A2E" w:rsidP="009E0542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1" w:name="_Toc54152707"/>
      <w:bookmarkStart w:id="2" w:name="_Toc56228420"/>
      <w:bookmarkStart w:id="3" w:name="_Toc106642969"/>
      <w:bookmarkStart w:id="4" w:name="_Toc56228422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프로젝트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bookmarkEnd w:id="1"/>
      <w:bookmarkEnd w:id="2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배경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및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필요성</w:t>
      </w:r>
      <w:bookmarkEnd w:id="3"/>
    </w:p>
    <w:p w14:paraId="1F78E9AA" w14:textId="1F8FC255" w:rsidR="00776996" w:rsidRDefault="009C5A2E" w:rsidP="005752B9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5" w:name="_Toc106642970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프로젝트 배경</w:t>
      </w:r>
      <w:bookmarkEnd w:id="5"/>
    </w:p>
    <w:p w14:paraId="745ACD38" w14:textId="46AA9884" w:rsidR="00CA0FD3" w:rsidRPr="00A15A23" w:rsidRDefault="00CA0FD3" w:rsidP="00555117">
      <w:pPr>
        <w:pStyle w:val="af6"/>
        <w:spacing w:line="360" w:lineRule="auto"/>
        <w:ind w:left="600" w:firstLine="120"/>
        <w:rPr>
          <w:rFonts w:ascii="HY신명조" w:eastAsia="HY신명조"/>
        </w:rPr>
      </w:pPr>
      <w:r w:rsidRPr="00A15A23">
        <w:rPr>
          <w:rFonts w:ascii="HY신명조" w:eastAsia="HY신명조" w:hAnsi="맑은 고딕" w:hint="eastAsia"/>
        </w:rPr>
        <w:t xml:space="preserve">현재 소비자 물가 상승세가 아주 가파르다. 2022년 기준 1월과 2월은 전달보다 0.6% 상승했고 3월에는 0.7%나 상승했다. 3월의 전년 동월 대비 상승률은 4.1%로 10년만의 최고치를 기록했는데 그 중, 일상생활에서 소비자들이 많이 구입하는 </w:t>
      </w:r>
      <w:proofErr w:type="spellStart"/>
      <w:r w:rsidRPr="00A15A23">
        <w:rPr>
          <w:rFonts w:ascii="HY신명조" w:eastAsia="HY신명조" w:hAnsi="맑은 고딕" w:hint="eastAsia"/>
        </w:rPr>
        <w:t>생활필수풒믈</w:t>
      </w:r>
      <w:proofErr w:type="spellEnd"/>
      <w:r w:rsidRPr="00A15A23">
        <w:rPr>
          <w:rFonts w:ascii="HY신명조" w:eastAsia="HY신명조" w:hAnsi="맑은 고딕" w:hint="eastAsia"/>
        </w:rPr>
        <w:t xml:space="preserve"> 대상으로 산출하는 생활물가지수는 5.0%나 상승했다. 물가 상승은 실질 소득을 떨어뜨리는데, 특히 소득 대비 소비의 비중이 큰 취약계층의 살림살이를 매우 어렵게 한다. 정부가 </w:t>
      </w:r>
      <w:proofErr w:type="spellStart"/>
      <w:r w:rsidRPr="00A15A23">
        <w:rPr>
          <w:rFonts w:ascii="HY신명조" w:eastAsia="HY신명조" w:hAnsi="맑은 고딕" w:hint="eastAsia"/>
        </w:rPr>
        <w:t>공공물가</w:t>
      </w:r>
      <w:proofErr w:type="spellEnd"/>
      <w:r w:rsidRPr="00A15A23">
        <w:rPr>
          <w:rFonts w:ascii="HY신명조" w:eastAsia="HY신명조" w:hAnsi="맑은 고딕" w:hint="eastAsia"/>
        </w:rPr>
        <w:t xml:space="preserve"> 안정을 위해 최선의 노력을 다해야 하겠지만, 취약계층에 대해서는 별도의 지원 방안을 강구해야 한다.</w:t>
      </w:r>
    </w:p>
    <w:p w14:paraId="1A58BA1C" w14:textId="125E1955" w:rsidR="00A6674F" w:rsidRDefault="0026481D" w:rsidP="00A6674F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14:paraId="6C1A2C41" w14:textId="6B14B182" w:rsidR="00A6674F" w:rsidRPr="00CA0FD3" w:rsidRDefault="0033307D" w:rsidP="00A6674F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14:paraId="2C20E5B0" w14:textId="77777777" w:rsidR="005752B9" w:rsidRPr="005752B9" w:rsidRDefault="005752B9" w:rsidP="005752B9">
      <w:pPr>
        <w:rPr>
          <w:lang w:eastAsia="ko-KR"/>
        </w:rPr>
      </w:pPr>
    </w:p>
    <w:p w14:paraId="0C0EDC60" w14:textId="77777777" w:rsidR="009C5A2E" w:rsidRPr="009E0542" w:rsidRDefault="009C5A2E" w:rsidP="009E0542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/>
          <w:sz w:val="22"/>
          <w:szCs w:val="22"/>
          <w:lang w:eastAsia="ko-KR"/>
        </w:rPr>
      </w:pPr>
      <w:bookmarkStart w:id="6" w:name="_Toc106642971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필요성</w:t>
      </w:r>
      <w:bookmarkEnd w:id="6"/>
    </w:p>
    <w:p w14:paraId="32ADA253" w14:textId="77777777" w:rsidR="00EF5F00" w:rsidRDefault="00A15A23" w:rsidP="00EF5F00">
      <w:pPr>
        <w:pStyle w:val="af7"/>
        <w:keepNext/>
        <w:wordWrap w:val="0"/>
        <w:autoSpaceDE w:val="0"/>
        <w:autoSpaceDN w:val="0"/>
        <w:spacing w:line="384" w:lineRule="auto"/>
        <w:ind w:leftChars="0"/>
        <w:jc w:val="both"/>
        <w:textAlignment w:val="baseline"/>
      </w:pPr>
      <w:r w:rsidRPr="00A15A23">
        <w:rPr>
          <w:noProof/>
          <w:lang w:eastAsia="ko-KR"/>
        </w:rPr>
        <w:drawing>
          <wp:inline distT="0" distB="0" distL="0" distR="0" wp14:anchorId="7CAB6F0C" wp14:editId="05B6789A">
            <wp:extent cx="5044440" cy="2324100"/>
            <wp:effectExtent l="0" t="0" r="3810" b="0"/>
            <wp:docPr id="4" name="그림 4" descr="EMB00000cf0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7230536" descr="EMB00000cf005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BC39" w14:textId="2B85C2B1" w:rsidR="00A15A23" w:rsidRDefault="00EF5F00" w:rsidP="00EF5F00">
      <w:pPr>
        <w:pStyle w:val="af5"/>
        <w:jc w:val="center"/>
        <w:rPr>
          <w:rFonts w:ascii="한컴바탕" w:eastAsia="굴림" w:hAnsi="굴림" w:cs="굴림"/>
          <w:color w:val="000000"/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4754C0">
        <w:rPr>
          <w:noProof/>
          <w:lang w:eastAsia="ko-KR"/>
        </w:rPr>
        <w:t>1</w:t>
      </w:r>
      <w:r>
        <w:fldChar w:fldCharType="end"/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</w:t>
      </w:r>
    </w:p>
    <w:p w14:paraId="6F5101C4" w14:textId="6C5F9F9F" w:rsidR="00A15A23" w:rsidRPr="00A15A23" w:rsidRDefault="00A15A23" w:rsidP="00555117">
      <w:pPr>
        <w:wordWrap w:val="0"/>
        <w:autoSpaceDE w:val="0"/>
        <w:autoSpaceDN w:val="0"/>
        <w:spacing w:line="360" w:lineRule="auto"/>
        <w:ind w:left="626" w:firstLine="94"/>
        <w:jc w:val="both"/>
        <w:textAlignment w:val="baseline"/>
        <w:rPr>
          <w:rFonts w:ascii="HY신명조" w:eastAsia="HY신명조" w:hAnsi="굴림" w:cs="굴림"/>
          <w:color w:val="000000"/>
          <w:lang w:eastAsia="ko-KR"/>
        </w:rPr>
      </w:pP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소비자들이 온라인 쇼핑을 선호하는 이유가 무엇일까? Fluent LLC에서는 소비자가 온라인 쇼핑을 더 좋아하는 이유를 소개했다. 이 조사에 따르면 소비자의 52%는 편리함 그리고 39%는 가격이 저렴하다는 이유로 온라인 쇼핑을 선호한다고 나타났다. 하지만 최근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온ㆍ오프라인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매장들의 가격 경쟁으로 인해 온라인보다 오프라인이 저렴한 경우가 많아졌다. 소비자교육원에서는 가공 식품 30개 품목에 대해서 가격을 비교하였는데 40%인 12개의 품목이 실제로 온라인보다 오프라인에서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구매했을때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더 저렴하게 구매할 수 있는 것으로 나타났다. 또한 오프라인이 온라인과 가격이 같거나 저렴한 경우에 소비자들이 구매할 품목이 실생활 이동반경에서 벗어나지 않고 구매할 수 있다면 편리성의 부분도 오프라인에서 충족할 수 있을 것으로 예상된다.</w:t>
      </w:r>
    </w:p>
    <w:p w14:paraId="625BA5EB" w14:textId="1DD76837" w:rsidR="009C5A2E" w:rsidRDefault="009C5A2E" w:rsidP="00F64F50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7" w:name="_Toc106642972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프로젝트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DD191D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목표</w:t>
      </w:r>
      <w:r w:rsidR="00DD191D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및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범위</w:t>
      </w:r>
      <w:bookmarkEnd w:id="7"/>
    </w:p>
    <w:p w14:paraId="06949559" w14:textId="2DE33E1E" w:rsidR="001957AF" w:rsidRPr="00BF356C" w:rsidRDefault="009C5A2E" w:rsidP="001957AF">
      <w:pPr>
        <w:pStyle w:val="2"/>
        <w:numPr>
          <w:ilvl w:val="0"/>
          <w:numId w:val="31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8" w:name="_Toc106642973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 w:rsidR="00DD191D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목표</w:t>
      </w:r>
      <w:bookmarkEnd w:id="8"/>
    </w:p>
    <w:p w14:paraId="13CA169D" w14:textId="3B30E71F" w:rsidR="00A15A23" w:rsidRPr="00A15A23" w:rsidRDefault="00A15A23" w:rsidP="00555117">
      <w:pPr>
        <w:wordWrap w:val="0"/>
        <w:autoSpaceDE w:val="0"/>
        <w:autoSpaceDN w:val="0"/>
        <w:spacing w:line="360" w:lineRule="auto"/>
        <w:ind w:left="720" w:firstLine="80"/>
        <w:jc w:val="both"/>
        <w:textAlignment w:val="baseline"/>
        <w:rPr>
          <w:rFonts w:ascii="HY신명조" w:eastAsia="HY신명조" w:hAnsi="굴림" w:cs="굴림"/>
          <w:color w:val="000000"/>
          <w:lang w:eastAsia="ko-KR"/>
        </w:rPr>
      </w:pP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본 시스템은 끝없이 상승하는 물가에 반응하여 소비자의 소비액을 줄이기 위해 사용자의 위치를 기반으로 </w:t>
      </w:r>
      <w:proofErr w:type="spellStart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온ㆍ오프라인</w:t>
      </w:r>
      <w:proofErr w:type="spellEnd"/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매장의 생활필수품 가격을 비교해주는 시스템을 </w:t>
      </w:r>
      <w:r w:rsidR="00A06794">
        <w:rPr>
          <w:rFonts w:ascii="HY신명조" w:eastAsia="HY신명조" w:hAnsi="맑은 고딕" w:cs="굴림" w:hint="eastAsia"/>
          <w:color w:val="000000"/>
          <w:lang w:eastAsia="ko-KR"/>
        </w:rPr>
        <w:t>목표로 하며,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 xml:space="preserve"> 사용자가 어플리케이션에 원하는 상품을 입력하면 사용자 근처 위치의 오프라인 매장의 가격을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 </w:t>
      </w:r>
      <w:r w:rsidRPr="00A15A23">
        <w:rPr>
          <w:rFonts w:ascii="HY신명조" w:eastAsia="HY신명조" w:hAnsi="맑은 고딕" w:cs="굴림" w:hint="eastAsia"/>
          <w:color w:val="000000"/>
          <w:lang w:eastAsia="ko-KR"/>
        </w:rPr>
        <w:t>온라인 최저가와 비교하여 더 저렴한 가격을 알려주고 구매를 도와주는 시스템을 목표로 한다.</w:t>
      </w:r>
    </w:p>
    <w:p w14:paraId="302E6FF3" w14:textId="77B6A07E" w:rsidR="00A15A23" w:rsidRPr="00A15A23" w:rsidRDefault="00A15A23" w:rsidP="00555117">
      <w:pPr>
        <w:pStyle w:val="af7"/>
        <w:wordWrap w:val="0"/>
        <w:autoSpaceDE w:val="0"/>
        <w:autoSpaceDN w:val="0"/>
        <w:spacing w:line="360" w:lineRule="auto"/>
        <w:ind w:leftChars="0"/>
        <w:jc w:val="both"/>
        <w:textAlignment w:val="baseline"/>
        <w:rPr>
          <w:rFonts w:ascii="한컴바탕" w:eastAsia="굴림" w:hAnsi="굴림" w:cs="굴림"/>
          <w:color w:val="000000"/>
          <w:lang w:eastAsia="ko-KR"/>
        </w:rPr>
      </w:pPr>
    </w:p>
    <w:p w14:paraId="69C30D66" w14:textId="518A1857" w:rsidR="009C5A2E" w:rsidRDefault="009C5A2E" w:rsidP="00555117">
      <w:pPr>
        <w:spacing w:line="360" w:lineRule="auto"/>
        <w:rPr>
          <w:lang w:eastAsia="ko-KR"/>
        </w:rPr>
      </w:pPr>
    </w:p>
    <w:p w14:paraId="39D4B5BF" w14:textId="77777777" w:rsidR="00607AA2" w:rsidRPr="00607AA2" w:rsidRDefault="00607AA2" w:rsidP="00555117">
      <w:pPr>
        <w:spacing w:line="360" w:lineRule="auto"/>
        <w:rPr>
          <w:lang w:eastAsia="ko-KR"/>
        </w:rPr>
      </w:pPr>
    </w:p>
    <w:p w14:paraId="7AE5FC69" w14:textId="128111CE" w:rsidR="009C5A2E" w:rsidRDefault="009C5A2E" w:rsidP="00555117">
      <w:pPr>
        <w:pStyle w:val="2"/>
        <w:numPr>
          <w:ilvl w:val="0"/>
          <w:numId w:val="31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9" w:name="_Toc106642974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범위</w:t>
      </w:r>
      <w:bookmarkEnd w:id="4"/>
      <w:bookmarkEnd w:id="9"/>
    </w:p>
    <w:p w14:paraId="16837E3C" w14:textId="20DC3037" w:rsidR="00AC5080" w:rsidRPr="00F97A69" w:rsidRDefault="00AC5080" w:rsidP="00555117">
      <w:pPr>
        <w:pStyle w:val="ae"/>
        <w:wordWrap w:val="0"/>
        <w:autoSpaceDE w:val="0"/>
        <w:autoSpaceDN w:val="0"/>
        <w:spacing w:line="360" w:lineRule="auto"/>
        <w:ind w:firstLine="80"/>
        <w:jc w:val="both"/>
        <w:rPr>
          <w:rFonts w:ascii="Arial" w:eastAsia="굴림체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본 연구는 </w:t>
      </w:r>
      <w:r w:rsidR="00264E7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Naver API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와 공공데이터 포털 사이트를 통해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활용해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</w:t>
      </w:r>
      <w:r w:rsidR="00F300DB" w:rsidRPr="00F300DB">
        <w:rPr>
          <w:rFonts w:ascii="HY신명조" w:eastAsia="HY신명조" w:hAnsi="맑은 고딕" w:hint="eastAsia"/>
          <w:i w:val="0"/>
          <w:color w:val="000000" w:themeColor="text1"/>
          <w:spacing w:val="-14"/>
          <w:u w:val="none"/>
          <w:lang w:eastAsia="ko-KR"/>
        </w:rPr>
        <w:t>·오프라인</w:t>
      </w:r>
      <w:r w:rsidR="00264E7F" w:rsidRPr="00F300DB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가격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데이터를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수집하고,</w:t>
      </w:r>
      <w:r w:rsidR="004C4770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수집된 데이터를 </w:t>
      </w:r>
      <w:r w:rsidR="00264E7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크롤링하여 가격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데이터만을 정제</w:t>
      </w:r>
      <w:r w:rsidR="00552EAA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한 후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.</w:t>
      </w:r>
      <w:r w:rsidR="004C4770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4C4770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수집한 데이터를 </w:t>
      </w:r>
      <w:r w:rsidR="00313C5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비교한 결과를 어플에 시각화한다.</w:t>
      </w:r>
    </w:p>
    <w:p w14:paraId="1BF9D0D8" w14:textId="77777777" w:rsidR="00EF5F00" w:rsidRDefault="00EF5F00" w:rsidP="00EF5F00">
      <w:pPr>
        <w:keepNext/>
        <w:wordWrap w:val="0"/>
        <w:autoSpaceDE w:val="0"/>
        <w:autoSpaceDN w:val="0"/>
        <w:spacing w:line="384" w:lineRule="auto"/>
        <w:jc w:val="center"/>
        <w:textAlignment w:val="baseline"/>
      </w:pPr>
      <w:r w:rsidRPr="00EF5F00">
        <w:rPr>
          <w:noProof/>
          <w:lang w:eastAsia="ko-KR"/>
        </w:rPr>
        <w:drawing>
          <wp:inline distT="0" distB="0" distL="0" distR="0" wp14:anchorId="40945CCB" wp14:editId="4C284272">
            <wp:extent cx="4884420" cy="3025140"/>
            <wp:effectExtent l="0" t="0" r="0" b="3810"/>
            <wp:docPr id="13" name="그림 13" descr="EMB0000257c4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9776" descr="EMB0000257c4c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ADFE" w14:textId="697CE31D" w:rsidR="00EF5F00" w:rsidRPr="00EF5F00" w:rsidRDefault="00EF5F00" w:rsidP="00EF5F00">
      <w:pPr>
        <w:pStyle w:val="af5"/>
        <w:jc w:val="center"/>
        <w:rPr>
          <w:rFonts w:ascii="한컴바탕" w:eastAsia="굴림" w:hAnsi="굴림" w:cs="굴림"/>
          <w:color w:val="000000"/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4754C0">
        <w:rPr>
          <w:noProof/>
          <w:lang w:eastAsia="ko-KR"/>
        </w:rPr>
        <w:t>2</w:t>
      </w:r>
      <w:r>
        <w:fldChar w:fldCharType="end"/>
      </w:r>
      <w:r w:rsidRPr="004D7CAA">
        <w:rPr>
          <w:rFonts w:hint="eastAsia"/>
          <w:lang w:eastAsia="ko-KR"/>
        </w:rPr>
        <w:t>온ㆍ오프라인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가격비교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시스템</w:t>
      </w:r>
      <w:r w:rsidRPr="004D7CAA">
        <w:rPr>
          <w:lang w:eastAsia="ko-KR"/>
        </w:rPr>
        <w:t xml:space="preserve"> </w:t>
      </w:r>
      <w:r w:rsidRPr="004D7CAA">
        <w:rPr>
          <w:lang w:eastAsia="ko-KR"/>
        </w:rPr>
        <w:t>개념도</w:t>
      </w:r>
    </w:p>
    <w:p w14:paraId="48703B83" w14:textId="298DF205" w:rsidR="002D199B" w:rsidRPr="00AC5080" w:rsidRDefault="002D199B" w:rsidP="00555117">
      <w:pPr>
        <w:spacing w:line="360" w:lineRule="auto"/>
        <w:jc w:val="center"/>
        <w:rPr>
          <w:lang w:eastAsia="ko-KR"/>
        </w:rPr>
      </w:pPr>
    </w:p>
    <w:p w14:paraId="0769E972" w14:textId="6F0671B3" w:rsidR="002D199B" w:rsidRDefault="00053554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 xml:space="preserve"> </w:t>
      </w:r>
      <w:bookmarkStart w:id="10" w:name="_Toc106642975"/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데이터</w:t>
      </w:r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proofErr w:type="spellStart"/>
      <w:r w:rsidR="002D199B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수집계획</w:t>
      </w:r>
      <w:bookmarkEnd w:id="10"/>
      <w:proofErr w:type="spellEnd"/>
    </w:p>
    <w:p w14:paraId="3C1127AA" w14:textId="3CE48CD2" w:rsidR="002D199B" w:rsidRPr="00607AA2" w:rsidRDefault="002D199B" w:rsidP="00555117">
      <w:pPr>
        <w:pStyle w:val="2"/>
        <w:numPr>
          <w:ilvl w:val="0"/>
          <w:numId w:val="45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1" w:name="_Toc106642976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데이터 정의</w:t>
      </w:r>
      <w:bookmarkEnd w:id="11"/>
    </w:p>
    <w:p w14:paraId="0C611D28" w14:textId="0C22F7CD" w:rsidR="00607AA2" w:rsidRDefault="00607AA2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 형태 및 유형</w:t>
      </w:r>
    </w:p>
    <w:tbl>
      <w:tblPr>
        <w:tblStyle w:val="af8"/>
        <w:tblpPr w:leftFromText="142" w:rightFromText="142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1543"/>
        <w:gridCol w:w="5387"/>
        <w:gridCol w:w="1700"/>
      </w:tblGrid>
      <w:tr w:rsidR="0062483A" w14:paraId="386C8CC2" w14:textId="77777777" w:rsidTr="00C83DEF">
        <w:trPr>
          <w:trHeight w:val="437"/>
        </w:trPr>
        <w:tc>
          <w:tcPr>
            <w:tcW w:w="1543" w:type="dxa"/>
            <w:vMerge w:val="restart"/>
          </w:tcPr>
          <w:p w14:paraId="62318BA0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  <w:p w14:paraId="21C667B9" w14:textId="77777777" w:rsidR="0062483A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</w:p>
          <w:p w14:paraId="5385DB94" w14:textId="77777777" w:rsidR="0062483A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tructured)</w:t>
            </w:r>
          </w:p>
          <w:p w14:paraId="51459F85" w14:textId="77777777" w:rsidR="0062483A" w:rsidRPr="000C1F31" w:rsidRDefault="0062483A" w:rsidP="00555117">
            <w:pPr>
              <w:spacing w:line="360" w:lineRule="auto"/>
              <w:jc w:val="center"/>
              <w:rPr>
                <w:lang w:eastAsia="ko-KR"/>
              </w:rPr>
            </w:pPr>
          </w:p>
        </w:tc>
        <w:tc>
          <w:tcPr>
            <w:tcW w:w="5387" w:type="dxa"/>
          </w:tcPr>
          <w:p w14:paraId="77059A96" w14:textId="77777777" w:rsidR="0062483A" w:rsidRDefault="0062483A" w:rsidP="00555117">
            <w:pPr>
              <w:pStyle w:val="ae"/>
              <w:tabs>
                <w:tab w:val="left" w:pos="3120"/>
              </w:tabs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가격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비교가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가능한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cs</w:t>
            </w:r>
            <w:r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  <w:t>v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파일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형태</w:t>
            </w:r>
          </w:p>
        </w:tc>
        <w:tc>
          <w:tcPr>
            <w:tcW w:w="1700" w:type="dxa"/>
            <w:vMerge w:val="restart"/>
          </w:tcPr>
          <w:p w14:paraId="2D087490" w14:textId="77777777" w:rsidR="0062483A" w:rsidRPr="000C1F31" w:rsidRDefault="0062483A" w:rsidP="00555117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크롤링하여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csv</w:t>
            </w:r>
            <w:r>
              <w:rPr>
                <w:rFonts w:hint="eastAsia"/>
                <w:lang w:eastAsia="ko-KR"/>
              </w:rPr>
              <w:t>파일</w:t>
            </w:r>
          </w:p>
        </w:tc>
      </w:tr>
      <w:tr w:rsidR="0062483A" w14:paraId="02E8BEF9" w14:textId="77777777" w:rsidTr="00C83DEF">
        <w:tc>
          <w:tcPr>
            <w:tcW w:w="1543" w:type="dxa"/>
            <w:vMerge/>
          </w:tcPr>
          <w:p w14:paraId="3760BD27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  <w:tc>
          <w:tcPr>
            <w:tcW w:w="5387" w:type="dxa"/>
          </w:tcPr>
          <w:p w14:paraId="1545505F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가격에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대한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정보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,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형태로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 xml:space="preserve"> </w:t>
            </w:r>
            <w:r>
              <w:rPr>
                <w:rFonts w:ascii="Arial" w:eastAsia="굴림체" w:hAnsi="Arial" w:cs="Arial" w:hint="eastAsia"/>
                <w:i w:val="0"/>
                <w:noProof/>
                <w:color w:val="auto"/>
                <w:kern w:val="2"/>
                <w:u w:val="none"/>
                <w:lang w:eastAsia="ko-KR"/>
              </w:rPr>
              <w:t>출력</w:t>
            </w:r>
          </w:p>
        </w:tc>
        <w:tc>
          <w:tcPr>
            <w:tcW w:w="1700" w:type="dxa"/>
            <w:vMerge/>
          </w:tcPr>
          <w:p w14:paraId="1F28FFC4" w14:textId="77777777" w:rsidR="0062483A" w:rsidRDefault="0062483A" w:rsidP="00555117">
            <w:pPr>
              <w:pStyle w:val="ae"/>
              <w:wordWrap w:val="0"/>
              <w:autoSpaceDE w:val="0"/>
              <w:autoSpaceDN w:val="0"/>
              <w:spacing w:line="360" w:lineRule="auto"/>
              <w:ind w:left="0"/>
              <w:jc w:val="both"/>
              <w:rPr>
                <w:rFonts w:ascii="Arial" w:eastAsia="굴림체" w:hAnsi="Arial" w:cs="Arial"/>
                <w:i w:val="0"/>
                <w:noProof/>
                <w:color w:val="auto"/>
                <w:kern w:val="2"/>
                <w:u w:val="none"/>
                <w:lang w:eastAsia="ko-KR"/>
              </w:rPr>
            </w:pPr>
          </w:p>
        </w:tc>
      </w:tr>
    </w:tbl>
    <w:p w14:paraId="34893D5A" w14:textId="65ED4712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5ACC73ED" w14:textId="7BD16E2D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7ACC56EF" w14:textId="252B1B02" w:rsidR="0062483A" w:rsidRDefault="0062483A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01B7DCEB" w14:textId="77777777" w:rsidR="009659E6" w:rsidRDefault="009659E6" w:rsidP="00555117">
      <w:pPr>
        <w:pStyle w:val="ae"/>
        <w:wordWrap w:val="0"/>
        <w:autoSpaceDE w:val="0"/>
        <w:autoSpaceDN w:val="0"/>
        <w:spacing w:line="360" w:lineRule="auto"/>
        <w:ind w:left="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14:paraId="19B48BED" w14:textId="2168A04C" w:rsidR="00607AA2" w:rsidRPr="0062483A" w:rsidRDefault="0062483A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 위치</w:t>
      </w:r>
      <w:r w:rsidR="00CE5F8B" w:rsidRPr="0062483A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ab/>
      </w:r>
      <w:r w:rsidR="00CE5F8B" w:rsidRPr="0062483A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ab/>
      </w:r>
    </w:p>
    <w:p w14:paraId="7955B7A4" w14:textId="0AA4A248" w:rsidR="0098697B" w:rsidRDefault="00207F6F" w:rsidP="00555117">
      <w:pPr>
        <w:pStyle w:val="ae"/>
        <w:wordWrap w:val="0"/>
        <w:autoSpaceDE w:val="0"/>
        <w:autoSpaceDN w:val="0"/>
        <w:spacing w:line="360" w:lineRule="auto"/>
        <w:ind w:firstLine="480"/>
        <w:jc w:val="both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u w:val="none"/>
          <w:lang w:eastAsia="ko-KR"/>
        </w:rPr>
        <w:t xml:space="preserve">네이버 쇼핑 </w:t>
      </w:r>
      <w:r w:rsidR="0098697B"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  <w:t>API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  <w:t>(Naver Developer)</w:t>
      </w:r>
    </w:p>
    <w:p w14:paraId="7683F8EA" w14:textId="6A10A7BD" w:rsidR="00607AA2" w:rsidRPr="00BA167A" w:rsidRDefault="0098697B" w:rsidP="00555117">
      <w:pPr>
        <w:pStyle w:val="ae"/>
        <w:numPr>
          <w:ilvl w:val="0"/>
          <w:numId w:val="46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애플리케이션 이름 입력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–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&gt;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 API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검색 후 환경 추가 -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&gt;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네이버 쇼핑 아이템 크롤링</w:t>
      </w:r>
    </w:p>
    <w:p w14:paraId="57D18963" w14:textId="2DAF64D7" w:rsidR="00607AA2" w:rsidRDefault="0098697B" w:rsidP="00555117">
      <w:pPr>
        <w:pStyle w:val="ae"/>
        <w:wordWrap w:val="0"/>
        <w:autoSpaceDE w:val="0"/>
        <w:autoSpaceDN w:val="0"/>
        <w:spacing w:line="360" w:lineRule="auto"/>
        <w:ind w:firstLine="480"/>
        <w:jc w:val="both"/>
        <w:rPr>
          <w:rFonts w:ascii="HY신명조" w:eastAsia="HY신명조" w:hAnsi="Arial" w:cs="Arial"/>
          <w:b/>
          <w:i w:val="0"/>
          <w:noProof/>
          <w:color w:val="auto"/>
          <w:kern w:val="2"/>
          <w:u w:val="none"/>
          <w:lang w:eastAsia="ko-KR"/>
        </w:rPr>
      </w:pPr>
      <w:r w:rsidRPr="0098697B">
        <w:rPr>
          <w:rFonts w:ascii="HY신명조" w:eastAsia="HY신명조" w:hAnsi="Arial" w:cs="Arial" w:hint="eastAsia"/>
          <w:b/>
          <w:i w:val="0"/>
          <w:noProof/>
          <w:color w:val="auto"/>
          <w:kern w:val="2"/>
          <w:u w:val="none"/>
          <w:lang w:eastAsia="ko-KR"/>
        </w:rPr>
        <w:t>인천광역시 대형마트 주간 가격 조사표</w:t>
      </w:r>
    </w:p>
    <w:p w14:paraId="71F10301" w14:textId="13D395BA" w:rsidR="0098697B" w:rsidRPr="0098697B" w:rsidRDefault="00846FD5" w:rsidP="00555117">
      <w:pPr>
        <w:pStyle w:val="ae"/>
        <w:numPr>
          <w:ilvl w:val="0"/>
          <w:numId w:val="46"/>
        </w:numPr>
        <w:wordWrap w:val="0"/>
        <w:autoSpaceDE w:val="0"/>
        <w:autoSpaceDN w:val="0"/>
        <w:spacing w:line="360" w:lineRule="auto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hyperlink r:id="rId11" w:history="1">
        <w:r w:rsidR="0098697B" w:rsidRPr="0098697B">
          <w:rPr>
            <w:rStyle w:val="af"/>
            <w:rFonts w:ascii="HY신명조" w:eastAsia="HY신명조" w:hAnsi="Arial" w:cs="Arial"/>
            <w:i w:val="0"/>
            <w:noProof/>
            <w:kern w:val="2"/>
            <w:lang w:eastAsia="ko-KR"/>
          </w:rPr>
          <w:t>https://www.data.go.kr/data/15053081/fileData.do</w:t>
        </w:r>
      </w:hyperlink>
    </w:p>
    <w:p w14:paraId="1C9086CA" w14:textId="77777777" w:rsidR="00607AA2" w:rsidRPr="009E0542" w:rsidRDefault="00607AA2" w:rsidP="00555117">
      <w:pPr>
        <w:spacing w:line="360" w:lineRule="auto"/>
        <w:rPr>
          <w:lang w:eastAsia="ko-KR"/>
        </w:rPr>
      </w:pPr>
    </w:p>
    <w:p w14:paraId="0769254F" w14:textId="742EDC36" w:rsidR="00207F6F" w:rsidRPr="00207F6F" w:rsidRDefault="00607AA2" w:rsidP="00555117">
      <w:pPr>
        <w:pStyle w:val="2"/>
        <w:numPr>
          <w:ilvl w:val="0"/>
          <w:numId w:val="45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2" w:name="_Toc106642977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데이터 수집방법</w:t>
      </w:r>
      <w:bookmarkEnd w:id="12"/>
    </w:p>
    <w:p w14:paraId="4595A45D" w14:textId="353DDBB2" w:rsidR="00607AA2" w:rsidRDefault="00207F6F" w:rsidP="00555117">
      <w:pPr>
        <w:pStyle w:val="ae"/>
        <w:wordWrap w:val="0"/>
        <w:autoSpaceDE w:val="0"/>
        <w:autoSpaceDN w:val="0"/>
        <w:spacing w:line="360" w:lineRule="auto"/>
        <w:ind w:firstLine="80"/>
        <w:rPr>
          <w:noProof/>
          <w:lang w:eastAsia="ko-KR"/>
        </w:rPr>
      </w:pPr>
      <w:r w:rsidRPr="00207F6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공공 데이터 포털에서 '특정 지역에 대형마트 가격조사표를 활용하여 금주가격을 크롤링하고다나와, 네이버 쇼핑등 다양한 쇼핑사이트에서 가격을 크롤링 한 후 데이터를 비교하여 사용.</w:t>
      </w:r>
    </w:p>
    <w:p w14:paraId="217916B7" w14:textId="77777777" w:rsidR="004754C0" w:rsidRDefault="00AA2BF5" w:rsidP="004754C0">
      <w:pPr>
        <w:pStyle w:val="ae"/>
        <w:keepNext/>
        <w:wordWrap w:val="0"/>
        <w:autoSpaceDE w:val="0"/>
        <w:autoSpaceDN w:val="0"/>
        <w:spacing w:line="360" w:lineRule="auto"/>
        <w:ind w:firstLine="320"/>
        <w:jc w:val="center"/>
      </w:pPr>
      <w:r w:rsidRPr="00EF5F00">
        <w:rPr>
          <w:noProof/>
          <w:lang w:eastAsia="ko-KR"/>
        </w:rPr>
        <w:drawing>
          <wp:inline distT="0" distB="0" distL="0" distR="0" wp14:anchorId="520AC309" wp14:editId="4B3CC5FA">
            <wp:extent cx="5029200" cy="25590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227" cy="25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DC4" w14:textId="499D2D9C" w:rsidR="00EF5F00" w:rsidRDefault="004754C0" w:rsidP="004754C0">
      <w:pPr>
        <w:pStyle w:val="af5"/>
        <w:jc w:val="center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>
        <w:rPr>
          <w:noProof/>
          <w:lang w:eastAsia="ko-KR"/>
        </w:rPr>
        <w:t>3</w:t>
      </w:r>
      <w:r>
        <w:fldChar w:fldCharType="end"/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193E8E64" w14:textId="6ABEE1E1" w:rsidR="00994091" w:rsidRDefault="00411666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13" w:name="_Toc106642978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관련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연구</w:t>
      </w:r>
      <w:bookmarkEnd w:id="13"/>
    </w:p>
    <w:p w14:paraId="1DC4C5E3" w14:textId="4CC45BB8" w:rsidR="00411666" w:rsidRPr="002C32F1" w:rsidRDefault="00411666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</w:pP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1. 프로젝트와 유사성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(1) </w:t>
      </w:r>
      <w:r w:rsidR="00492EF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실시간 가격비교 쇼핑 에이전트에 관한 연구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</w:t>
      </w:r>
      <w:r w:rsidR="005A02F4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본 논문과 유사점은 해당 기존의 가격 비교 쇼핑 에이전트에 제품 가격 정보를 확인하기 위해 수시로 가격 비교 쇼핑 에이전트 사이트에 접속하여야하는 불편을 제거 한다는 점이다.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(2) </w:t>
      </w:r>
      <w:r w:rsidR="00D26E3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온톨로지 매칭을 이용한 RSS</w:t>
      </w:r>
      <w:r w:rsidR="00D26E35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D26E35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기반의 비교쇼핑 시스템</w:t>
      </w:r>
      <w:r w:rsidRPr="002C32F1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 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본 논문과의 유사점은 쇼핑몰에서 상품정보에 대해 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RSS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를 제공하면, 사용자는 각 사이트에 방문하지 않고도 자신이 원하는 상품들에 정보를 받아보는 것이 가능한 것이 유사한 점이다.</w:t>
      </w:r>
    </w:p>
    <w:p w14:paraId="0E7346FD" w14:textId="352050EE" w:rsidR="00411666" w:rsidRPr="00E22D87" w:rsidRDefault="00411666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2. 프로젝트와 차이점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CA622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(</w:t>
      </w:r>
      <w:r w:rsidRPr="00CA6228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1) </w:t>
      </w:r>
      <w:r w:rsid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실시간 가격비교 쇼핑 에이전트에 관한 연구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, 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(2)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온톨로지 매칭을 이용한 RSS</w:t>
      </w:r>
      <w:r w:rsidR="00E22D8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E22D8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기반의 비교쇼핑 시스템</w:t>
      </w:r>
      <w:r w:rsidRPr="00CA6228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  <w:t xml:space="preserve">: </w:t>
      </w:r>
      <w:r w:rsid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변동되는 가격정보를 얻어오는 것에서 그치는 것이 아닌 해당 가격정보를 </w:t>
      </w:r>
      <w:r w:rsidR="00B20358" w:rsidRPr="00B20358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비교하여 온</w:t>
      </w:r>
      <w:r w:rsidR="00B20358" w:rsidRPr="00B20358">
        <w:rPr>
          <w:rFonts w:ascii="HY신명조" w:eastAsia="HY신명조" w:hAnsi="굴림" w:hint="eastAsia"/>
          <w:bCs/>
          <w:i w:val="0"/>
          <w:color w:val="000000" w:themeColor="text1"/>
          <w:u w:val="none"/>
          <w:lang w:eastAsia="ko-KR"/>
        </w:rPr>
        <w:t>·</w:t>
      </w:r>
      <w:r w:rsidR="00B20358" w:rsidRPr="00B20358">
        <w:rPr>
          <w:rFonts w:ascii="HY신명조" w:eastAsia="HY신명조" w:hAnsi="Arial" w:cs="Arial" w:hint="eastAsia"/>
          <w:bCs/>
          <w:i w:val="0"/>
          <w:noProof/>
          <w:color w:val="auto"/>
          <w:kern w:val="2"/>
          <w:u w:val="none"/>
          <w:lang w:eastAsia="ko-KR"/>
        </w:rPr>
        <w:t>오프라인</w:t>
      </w:r>
      <w:r w:rsidR="00B20358">
        <w:rPr>
          <w:rFonts w:ascii="HY신명조" w:eastAsia="HY신명조" w:hAnsi="Arial" w:cs="Arial" w:hint="eastAsia"/>
          <w:bCs/>
          <w:i w:val="0"/>
          <w:noProof/>
          <w:color w:val="auto"/>
          <w:kern w:val="2"/>
          <w:u w:val="none"/>
          <w:lang w:eastAsia="ko-KR"/>
        </w:rPr>
        <w:t xml:space="preserve"> 가격을 비교하여 더 저렴한 가격으로 물건을 구매할 수 있도록 권장할 수 있다.</w:t>
      </w:r>
      <w:r w:rsidR="00D26E35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br/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6"/>
          <w:szCs w:val="26"/>
          <w:u w:val="none"/>
          <w:lang w:eastAsia="ko-KR"/>
        </w:rPr>
        <w:br/>
      </w:r>
      <w:r w:rsidRPr="007F2BB2"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3. 프로젝트 활용 부분</w:t>
      </w:r>
    </w:p>
    <w:p w14:paraId="77770850" w14:textId="3E01E4B2" w:rsidR="00411666" w:rsidRPr="00CE5F8B" w:rsidRDefault="00285700" w:rsidP="00555117">
      <w:pPr>
        <w:pStyle w:val="af7"/>
        <w:spacing w:line="360" w:lineRule="auto"/>
        <w:ind w:leftChars="0" w:firstLineChars="100" w:firstLine="200"/>
        <w:rPr>
          <w:rFonts w:ascii="HY신명조" w:eastAsia="HY신명조"/>
          <w:lang w:eastAsia="ko-KR"/>
        </w:rPr>
      </w:pPr>
      <w:r w:rsidRPr="00CE5F8B">
        <w:rPr>
          <w:rFonts w:ascii="HY신명조" w:eastAsia="HY신명조" w:hint="eastAsia"/>
          <w:lang w:eastAsia="ko-KR"/>
        </w:rPr>
        <w:t xml:space="preserve">논문 1,2에서 상품 혹은 자신이 원하는 상품의 가격을 실시간으로 받아올 수 있도록 하는 알고리즘을 활용하여 실시간으로 가격을 가져와 </w:t>
      </w:r>
      <w:proofErr w:type="spellStart"/>
      <w:r w:rsidRPr="00CE5F8B">
        <w:rPr>
          <w:rFonts w:ascii="HY신명조" w:eastAsia="HY신명조" w:hint="eastAsia"/>
          <w:lang w:eastAsia="ko-KR"/>
        </w:rPr>
        <w:t>온·오프라인</w:t>
      </w:r>
      <w:proofErr w:type="spellEnd"/>
      <w:r w:rsidRPr="00CE5F8B">
        <w:rPr>
          <w:rFonts w:ascii="HY신명조" w:eastAsia="HY신명조" w:hint="eastAsia"/>
          <w:lang w:eastAsia="ko-KR"/>
        </w:rPr>
        <w:t xml:space="preserve"> 가격을 비교하여 사용자에게 더 저렴한 가격의 물건을 추천해줄 수 있도록 한다.</w:t>
      </w:r>
    </w:p>
    <w:p w14:paraId="0D71C299" w14:textId="77777777" w:rsidR="00411666" w:rsidRPr="00411666" w:rsidRDefault="00411666" w:rsidP="00555117">
      <w:pPr>
        <w:spacing w:line="360" w:lineRule="auto"/>
        <w:rPr>
          <w:lang w:eastAsia="ko-KR"/>
        </w:rPr>
      </w:pPr>
    </w:p>
    <w:p w14:paraId="72DC9172" w14:textId="75B815A3" w:rsidR="00411666" w:rsidRDefault="00411666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HY헤드라인M" w:eastAsia="HY헤드라인M"/>
          <w:sz w:val="26"/>
          <w:szCs w:val="26"/>
          <w:lang w:eastAsia="ko-KR"/>
        </w:rPr>
      </w:pPr>
      <w:bookmarkStart w:id="14" w:name="_Toc106642979"/>
      <w:r w:rsidRPr="00A64BCF">
        <w:rPr>
          <w:rFonts w:ascii="HY헤드라인M" w:eastAsia="HY헤드라인M" w:hint="eastAsia"/>
          <w:sz w:val="26"/>
          <w:szCs w:val="26"/>
          <w:lang w:eastAsia="ko-KR"/>
        </w:rPr>
        <w:lastRenderedPageBreak/>
        <w:t>프로젝트 일정</w:t>
      </w:r>
      <w:bookmarkEnd w:id="14"/>
    </w:p>
    <w:p w14:paraId="3223098C" w14:textId="7534AE10" w:rsidR="00900F43" w:rsidRPr="00900F43" w:rsidRDefault="00900F43" w:rsidP="00555117">
      <w:pPr>
        <w:spacing w:line="360" w:lineRule="auto"/>
        <w:rPr>
          <w:lang w:eastAsia="ko-KR"/>
        </w:rPr>
      </w:pPr>
      <w:r w:rsidRPr="00994091">
        <w:rPr>
          <w:rFonts w:ascii="HY신명조" w:eastAsia="HY신명조" w:hAnsi="Arial" w:cs="Arial"/>
          <w:i/>
          <w:noProof/>
          <w:kern w:val="2"/>
          <w:lang w:eastAsia="ko-KR"/>
        </w:rPr>
        <w:drawing>
          <wp:inline distT="0" distB="0" distL="0" distR="0" wp14:anchorId="01068F95" wp14:editId="3ABA9F13">
            <wp:extent cx="5943600" cy="2084070"/>
            <wp:effectExtent l="0" t="0" r="0" b="0"/>
            <wp:docPr id="3" name="그림 3" descr="쇼지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쇼지, 낱말맞추기게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0339" w14:textId="30FB114C" w:rsidR="00900F43" w:rsidRPr="00900F43" w:rsidRDefault="00900F43" w:rsidP="00555117">
      <w:pPr>
        <w:pStyle w:val="1"/>
        <w:keepNext w:val="0"/>
        <w:pageBreakBefore/>
        <w:numPr>
          <w:ilvl w:val="0"/>
          <w:numId w:val="20"/>
        </w:numPr>
        <w:tabs>
          <w:tab w:val="clear" w:pos="800"/>
          <w:tab w:val="num" w:pos="426"/>
        </w:tabs>
        <w:wordWrap w:val="0"/>
        <w:adjustRightInd w:val="0"/>
        <w:spacing w:before="288" w:after="288" w:line="360" w:lineRule="auto"/>
        <w:ind w:left="426" w:hanging="426"/>
        <w:jc w:val="both"/>
        <w:textAlignment w:val="baseline"/>
        <w:rPr>
          <w:rFonts w:ascii="HY헤드라인M" w:eastAsia="HY헤드라인M"/>
          <w:sz w:val="26"/>
          <w:szCs w:val="26"/>
          <w:lang w:eastAsia="ko-KR"/>
        </w:rPr>
      </w:pPr>
      <w:r w:rsidRPr="00900F43">
        <w:rPr>
          <w:rFonts w:ascii="HY헤드라인M" w:eastAsia="HY헤드라인M" w:hint="eastAsia"/>
          <w:sz w:val="26"/>
          <w:szCs w:val="26"/>
          <w:lang w:eastAsia="ko-KR"/>
        </w:rPr>
        <w:lastRenderedPageBreak/>
        <w:t xml:space="preserve"> </w:t>
      </w:r>
      <w:bookmarkStart w:id="15" w:name="_Toc106642980"/>
      <w:r w:rsidRPr="00900F43">
        <w:rPr>
          <w:rFonts w:ascii="HY헤드라인M" w:eastAsia="HY헤드라인M" w:hint="eastAsia"/>
          <w:sz w:val="26"/>
          <w:szCs w:val="26"/>
          <w:lang w:eastAsia="ko-KR"/>
        </w:rPr>
        <w:t>수행 내용</w:t>
      </w:r>
      <w:bookmarkEnd w:id="15"/>
    </w:p>
    <w:p w14:paraId="13C27ED1" w14:textId="781D1FCF" w:rsidR="0063139F" w:rsidRPr="0063139F" w:rsidRDefault="00900F43" w:rsidP="00555117">
      <w:pPr>
        <w:pStyle w:val="ae"/>
        <w:numPr>
          <w:ilvl w:val="1"/>
          <w:numId w:val="20"/>
        </w:numPr>
        <w:wordWrap w:val="0"/>
        <w:autoSpaceDE w:val="0"/>
        <w:autoSpaceDN w:val="0"/>
        <w:spacing w:line="360" w:lineRule="auto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  <w:r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 xml:space="preserve">활용 논문 </w:t>
      </w:r>
    </w:p>
    <w:p w14:paraId="7392DEB3" w14:textId="79BCF0C4" w:rsidR="00917CAB" w:rsidRPr="00492EF5" w:rsidRDefault="00492EF5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</w:pPr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실시간 </w:t>
      </w:r>
      <w:proofErr w:type="gramStart"/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가격비교 </w:t>
      </w:r>
      <w:r w:rsidRPr="00492EF5">
        <w:rPr>
          <w:rStyle w:val="af"/>
          <w:rFonts w:ascii="HY신명조" w:eastAsia="HY신명조" w:hAnsi="맑은 고딕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 </w:t>
      </w:r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>쇼핑</w:t>
      </w:r>
      <w:proofErr w:type="gramEnd"/>
      <w:r w:rsidRPr="00492EF5">
        <w:rPr>
          <w:rStyle w:val="af"/>
          <w:rFonts w:ascii="HY신명조" w:eastAsia="HY신명조" w:hAnsi="맑은 고딕" w:hint="eastAsia"/>
          <w:b/>
          <w:i w:val="0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  <w:lang w:eastAsia="ko-KR"/>
        </w:rPr>
        <w:t xml:space="preserve"> 에이전트에 관한 연구</w:t>
      </w:r>
      <w:r w:rsidRPr="00492EF5">
        <w:rPr>
          <w:rStyle w:val="af"/>
          <w:rFonts w:ascii="HY신명조" w:eastAsia="HY신명조" w:hAnsi="맑은 고딕"/>
          <w:i w:val="0"/>
          <w:bdr w:val="none" w:sz="0" w:space="0" w:color="auto" w:frame="1"/>
          <w:shd w:val="clear" w:color="auto" w:fill="FFFFFF"/>
          <w:lang w:eastAsia="ko-KR"/>
        </w:rPr>
        <w:t>https://scienceon.kisti.re.kr/commons/util/originalView.do?cn=CFKO200311921423733&amp;oCn=NPAP07512174&amp;dbt=CFKO&amp;journal=NPRO00275698</w:t>
      </w:r>
    </w:p>
    <w:p w14:paraId="0A629710" w14:textId="0C15E900" w:rsidR="00917CAB" w:rsidRPr="00F30391" w:rsidRDefault="00D26E35" w:rsidP="00555117">
      <w:pPr>
        <w:pStyle w:val="ae"/>
        <w:numPr>
          <w:ilvl w:val="2"/>
          <w:numId w:val="20"/>
        </w:numPr>
        <w:wordWrap w:val="0"/>
        <w:autoSpaceDE w:val="0"/>
        <w:autoSpaceDN w:val="0"/>
        <w:spacing w:line="360" w:lineRule="auto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</w:pP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 xml:space="preserve">온톨로지 매칭을 이용한 </w:t>
      </w:r>
      <w:r>
        <w:rPr>
          <w:rFonts w:ascii="HY신명조" w:eastAsia="HY신명조" w:hAnsi="Arial" w:cs="Arial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 xml:space="preserve">RSS </w:t>
      </w:r>
      <w:r>
        <w:rPr>
          <w:rFonts w:ascii="HY신명조" w:eastAsia="HY신명조" w:hAnsi="Arial" w:cs="Arial" w:hint="eastAsia"/>
          <w:b/>
          <w:bCs/>
          <w:i w:val="0"/>
          <w:noProof/>
          <w:color w:val="auto"/>
          <w:kern w:val="2"/>
          <w:sz w:val="22"/>
          <w:szCs w:val="22"/>
          <w:u w:val="none"/>
          <w:lang w:eastAsia="ko-KR"/>
        </w:rPr>
        <w:t>기반의 비교쇼핑 시스템</w:t>
      </w:r>
    </w:p>
    <w:p w14:paraId="3AA1FD43" w14:textId="7919C5CD" w:rsidR="00917CAB" w:rsidRDefault="00846FD5" w:rsidP="00555117">
      <w:pPr>
        <w:pStyle w:val="ae"/>
        <w:wordWrap w:val="0"/>
        <w:autoSpaceDE w:val="0"/>
        <w:autoSpaceDN w:val="0"/>
        <w:spacing w:line="360" w:lineRule="auto"/>
        <w:ind w:left="1560"/>
        <w:rPr>
          <w:rFonts w:ascii="HY신명조" w:eastAsia="HY신명조" w:hAnsi="Arial" w:cs="Arial"/>
          <w:b/>
          <w:bCs/>
          <w:i w:val="0"/>
          <w:noProof/>
          <w:color w:val="auto"/>
          <w:kern w:val="2"/>
          <w:u w:val="none"/>
          <w:lang w:eastAsia="ko-KR"/>
        </w:rPr>
      </w:pPr>
      <w:hyperlink r:id="rId14" w:history="1">
        <w:r w:rsidR="0040417A" w:rsidRPr="00F146F6">
          <w:rPr>
            <w:rStyle w:val="af"/>
            <w:rFonts w:ascii="HY신명조" w:eastAsia="HY신명조" w:hAnsi="맑은 고딕"/>
            <w:i w:val="0"/>
            <w:bdr w:val="none" w:sz="0" w:space="0" w:color="auto" w:frame="1"/>
            <w:shd w:val="clear" w:color="auto" w:fill="FFFFFF"/>
          </w:rPr>
          <w:t>https://www.kci.go.kr/kciportal/ci/sereArticleSearch/ciSereArtiView.kci?sereArticleSearchBean.artiId=ART001112210</w:t>
        </w:r>
      </w:hyperlink>
    </w:p>
    <w:p w14:paraId="512117CE" w14:textId="32CC42CA" w:rsidR="00AC68E3" w:rsidRPr="00F30391" w:rsidRDefault="00AC68E3" w:rsidP="00555117">
      <w:pPr>
        <w:pStyle w:val="ae"/>
        <w:wordWrap w:val="0"/>
        <w:autoSpaceDE w:val="0"/>
        <w:autoSpaceDN w:val="0"/>
        <w:spacing w:line="360" w:lineRule="auto"/>
        <w:ind w:left="0"/>
        <w:rPr>
          <w:i w:val="0"/>
          <w:lang w:eastAsia="ko-KR"/>
        </w:rPr>
      </w:pPr>
    </w:p>
    <w:p w14:paraId="1A55DF00" w14:textId="6ADE71CB" w:rsidR="00900F43" w:rsidRDefault="00900F43" w:rsidP="00555117">
      <w:pPr>
        <w:pStyle w:val="ae"/>
        <w:numPr>
          <w:ilvl w:val="1"/>
          <w:numId w:val="20"/>
        </w:numPr>
        <w:wordWrap w:val="0"/>
        <w:autoSpaceDE w:val="0"/>
        <w:autoSpaceDN w:val="0"/>
        <w:spacing w:line="360" w:lineRule="auto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  <w:r>
        <w:rPr>
          <w:rFonts w:ascii="HY헤드라인M" w:eastAsia="HY헤드라인M" w:hAnsi="Arial" w:cs="Arial" w:hint="eastAsia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  <w:t>활용 내용</w:t>
      </w:r>
    </w:p>
    <w:p w14:paraId="72C07BF1" w14:textId="0D3B948F" w:rsidR="0063139F" w:rsidRPr="00285700" w:rsidRDefault="00285700" w:rsidP="00555117">
      <w:pPr>
        <w:pStyle w:val="af7"/>
        <w:spacing w:line="360" w:lineRule="auto"/>
        <w:ind w:leftChars="0" w:firstLineChars="50" w:firstLine="100"/>
        <w:rPr>
          <w:rFonts w:ascii="HY헤드라인M" w:eastAsia="HY헤드라인M" w:hAnsi="Arial" w:cs="Arial"/>
          <w:b/>
          <w:bCs/>
          <w:i/>
          <w:noProof/>
          <w:kern w:val="2"/>
          <w:sz w:val="24"/>
          <w:szCs w:val="24"/>
          <w:lang w:eastAsia="ko-KR"/>
        </w:rPr>
      </w:pPr>
      <w:r w:rsidRPr="00285700">
        <w:rPr>
          <w:rFonts w:ascii="HY신명조" w:eastAsia="HY신명조" w:hAnsi="Arial" w:cs="Arial" w:hint="eastAsia"/>
          <w:iCs/>
          <w:noProof/>
          <w:kern w:val="2"/>
          <w:lang w:eastAsia="ko-KR"/>
        </w:rPr>
        <w:t>논문 1,2에서 상품 혹은 자신이 원하는 상품의 가격을 실시간으로 받아올 수 있도록 하는 알고리즘을 활용하여 실시간으로 가격을 가져와 온·오프라인 가격을 비교하여 사용자에게 더 저렴한 가격의 물건을 추천해줄 수 있도록 한다.</w:t>
      </w:r>
    </w:p>
    <w:p w14:paraId="5746457E" w14:textId="648C3544" w:rsidR="00754119" w:rsidRPr="00900F43" w:rsidRDefault="00754119" w:rsidP="00555117">
      <w:pPr>
        <w:pStyle w:val="ae"/>
        <w:wordWrap w:val="0"/>
        <w:autoSpaceDE w:val="0"/>
        <w:autoSpaceDN w:val="0"/>
        <w:spacing w:line="360" w:lineRule="auto"/>
        <w:ind w:left="800"/>
        <w:rPr>
          <w:rFonts w:ascii="HY헤드라인M" w:eastAsia="HY헤드라인M" w:hAnsi="Arial" w:cs="Arial"/>
          <w:b/>
          <w:bCs/>
          <w:i w:val="0"/>
          <w:noProof/>
          <w:color w:val="auto"/>
          <w:kern w:val="2"/>
          <w:sz w:val="24"/>
          <w:szCs w:val="24"/>
          <w:u w:val="none"/>
          <w:lang w:eastAsia="ko-KR"/>
        </w:rPr>
      </w:pPr>
    </w:p>
    <w:sectPr w:rsidR="00754119" w:rsidRPr="00900F43"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F7C9" w14:textId="77777777" w:rsidR="00846FD5" w:rsidRDefault="00846FD5">
      <w:r>
        <w:separator/>
      </w:r>
    </w:p>
  </w:endnote>
  <w:endnote w:type="continuationSeparator" w:id="0">
    <w:p w14:paraId="0BE77795" w14:textId="77777777" w:rsidR="00846FD5" w:rsidRDefault="0084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E4D" w14:textId="59A3EFC8" w:rsidR="00A44880" w:rsidRDefault="00A44880" w:rsidP="009E0542">
    <w:pPr>
      <w:pStyle w:val="a8"/>
      <w:tabs>
        <w:tab w:val="clear" w:pos="8640"/>
        <w:tab w:val="right" w:pos="9356"/>
      </w:tabs>
      <w:jc w:val="right"/>
      <w:rPr>
        <w:sz w:val="16"/>
        <w:lang w:eastAsia="ko-KR"/>
      </w:rPr>
    </w:pPr>
    <w:r>
      <w:rPr>
        <w:noProof/>
        <w:sz w:val="16"/>
        <w:lang w:eastAsia="ko-KR"/>
      </w:rPr>
      <mc:AlternateContent>
        <mc:Choice Requires="wps">
          <w:drawing>
            <wp:inline distT="0" distB="0" distL="0" distR="0" wp14:anchorId="16757C23" wp14:editId="2AF6B252">
              <wp:extent cx="6057900" cy="635"/>
              <wp:effectExtent l="9525" t="9525" r="9525" b="8890"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C016AD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">
              <w10:anchorlock/>
            </v:line>
          </w:pict>
        </mc:Fallback>
      </mc:AlternateContent>
    </w:r>
    <w:r w:rsidRPr="007E6EB1">
      <w:rPr>
        <w:rFonts w:ascii="HY중고딕" w:eastAsia="HY중고딕" w:hint="eastAsia"/>
        <w:sz w:val="16"/>
        <w:lang w:eastAsia="ko-KR"/>
      </w:rPr>
      <w:t>동서대학교</w:t>
    </w:r>
    <w:r>
      <w:rPr>
        <w:rFonts w:ascii="HY중고딕" w:eastAsia="HY중고딕"/>
        <w:sz w:val="16"/>
        <w:lang w:eastAsia="ko-KR"/>
      </w:rPr>
      <w:t xml:space="preserve"> </w:t>
    </w:r>
    <w:r>
      <w:rPr>
        <w:rFonts w:ascii="HY중고딕" w:eastAsia="HY중고딕" w:hint="eastAsia"/>
        <w:sz w:val="16"/>
        <w:lang w:eastAsia="ko-KR"/>
      </w:rPr>
      <w:t>빅데이터전공</w:t>
    </w:r>
  </w:p>
  <w:p w14:paraId="543C1FFF" w14:textId="4B661DD4" w:rsidR="00A44880" w:rsidRDefault="00A44880" w:rsidP="009E0542">
    <w:pPr>
      <w:pStyle w:val="a8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9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9"/>
        <w:rFonts w:ascii="돋움체" w:eastAsia="돋움체" w:hAnsi="돋움체"/>
        <w:sz w:val="18"/>
        <w:szCs w:val="18"/>
      </w:rPr>
      <w:fldChar w:fldCharType="separate"/>
    </w:r>
    <w:r w:rsidR="00F365DF">
      <w:rPr>
        <w:rStyle w:val="a9"/>
        <w:rFonts w:ascii="돋움체" w:eastAsia="돋움체" w:hAnsi="돋움체"/>
        <w:noProof/>
        <w:sz w:val="18"/>
        <w:szCs w:val="18"/>
        <w:lang w:eastAsia="ko-KR"/>
      </w:rPr>
      <w:t>2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2CE4" w14:textId="77777777" w:rsidR="00846FD5" w:rsidRDefault="00846FD5">
      <w:r>
        <w:separator/>
      </w:r>
    </w:p>
  </w:footnote>
  <w:footnote w:type="continuationSeparator" w:id="0">
    <w:p w14:paraId="0E822E52" w14:textId="77777777" w:rsidR="00846FD5" w:rsidRDefault="00846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1843"/>
      <w:gridCol w:w="708"/>
      <w:gridCol w:w="2552"/>
      <w:gridCol w:w="1701"/>
    </w:tblGrid>
    <w:tr w:rsidR="00A44880" w14:paraId="006B319F" w14:textId="77777777" w:rsidTr="00A755D5">
      <w:trPr>
        <w:cantSplit/>
        <w:trHeight w:val="706"/>
      </w:trPr>
      <w:tc>
        <w:tcPr>
          <w:tcW w:w="43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344FB762" w14:textId="03BFEBC5" w:rsidR="00A44880" w:rsidRPr="008810F4" w:rsidRDefault="00A44880">
          <w:pPr>
            <w:pStyle w:val="a7"/>
            <w:spacing w:before="60" w:after="40"/>
            <w:ind w:right="72"/>
            <w:jc w:val="center"/>
            <w:rPr>
              <w:rFonts w:ascii="돋움체" w:eastAsia="돋움체" w:hAnsi="돋움체"/>
              <w:sz w:val="16"/>
              <w:lang w:eastAsia="ko-KR"/>
            </w:rPr>
          </w:pPr>
          <w:r>
            <w:rPr>
              <w:rFonts w:ascii="돋움체" w:eastAsia="돋움체" w:hAnsi="돋움체" w:hint="eastAsia"/>
              <w:b/>
              <w:sz w:val="36"/>
              <w:lang w:eastAsia="ko-KR"/>
            </w:rPr>
            <w:t>프로젝트 정의서</w:t>
          </w:r>
        </w:p>
      </w:tc>
      <w:tc>
        <w:tcPr>
          <w:tcW w:w="4961" w:type="dxa"/>
          <w:gridSpan w:val="3"/>
          <w:tcBorders>
            <w:top w:val="single" w:sz="12" w:space="0" w:color="auto"/>
            <w:left w:val="nil"/>
          </w:tcBorders>
          <w:vAlign w:val="center"/>
        </w:tcPr>
        <w:p w14:paraId="713B063C" w14:textId="0ECBEFEC" w:rsidR="00A44880" w:rsidRPr="00D50BBF" w:rsidRDefault="00A44880" w:rsidP="002F1F5B">
          <w:pPr>
            <w:pStyle w:val="a7"/>
            <w:tabs>
              <w:tab w:val="left" w:pos="1135"/>
            </w:tabs>
            <w:ind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취약계층을 위한 사용자 위치기반 </w:t>
          </w:r>
          <w:proofErr w:type="spellStart"/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온·오프라인</w:t>
          </w:r>
          <w:proofErr w:type="spellEnd"/>
          <w:r w:rsidRPr="00417B06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 가격비교 서비스</w:t>
          </w:r>
        </w:p>
      </w:tc>
    </w:tr>
    <w:tr w:rsidR="00A44880" w14:paraId="3F57C7C0" w14:textId="77777777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2B5B6420" w14:textId="77777777" w:rsidR="00A44880" w:rsidRPr="00D50BBF" w:rsidRDefault="00A44880">
          <w:pPr>
            <w:pStyle w:val="a7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</w:t>
          </w:r>
          <w:proofErr w:type="gramEnd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 D001</w:t>
          </w:r>
        </w:p>
      </w:tc>
      <w:tc>
        <w:tcPr>
          <w:tcW w:w="2551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6C1CDE6A" w14:textId="5206DAF2" w:rsidR="00A44880" w:rsidRPr="00D50BBF" w:rsidRDefault="00A44880" w:rsidP="00400BD8">
          <w:pPr>
            <w:pStyle w:val="a7"/>
            <w:tabs>
              <w:tab w:val="left" w:pos="1134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:</w:t>
          </w:r>
          <w:proofErr w:type="gramEnd"/>
          <w:r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proofErr w:type="spellStart"/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조동하</w:t>
          </w:r>
          <w:proofErr w:type="spellEnd"/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김지혜,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신동주,</w:t>
          </w:r>
          <w:r w:rsidRPr="00884F5C">
            <w:rPr>
              <w:rFonts w:ascii="굴림" w:eastAsia="굴림" w:hAnsi="굴림"/>
              <w:w w:val="50"/>
              <w:sz w:val="18"/>
              <w:szCs w:val="18"/>
              <w:lang w:eastAsia="ko-KR"/>
            </w:rPr>
            <w:t xml:space="preserve"> </w:t>
          </w:r>
          <w:r w:rsidRPr="00884F5C">
            <w:rPr>
              <w:rFonts w:ascii="굴림" w:eastAsia="굴림" w:hAnsi="굴림" w:hint="eastAsia"/>
              <w:w w:val="50"/>
              <w:sz w:val="18"/>
              <w:szCs w:val="18"/>
              <w:lang w:eastAsia="ko-KR"/>
            </w:rPr>
            <w:t>조호정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14:paraId="2A8D7618" w14:textId="1E62B4DB" w:rsidR="00A44880" w:rsidRPr="00D50BBF" w:rsidRDefault="00A44880" w:rsidP="003217DB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>2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2/05/03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0FF8300B" w14:textId="1BBBBB2B" w:rsidR="00A44880" w:rsidRPr="00D50BBF" w:rsidRDefault="00A44880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0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.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1</w:t>
          </w:r>
        </w:p>
      </w:tc>
    </w:tr>
  </w:tbl>
  <w:p w14:paraId="2596DB9B" w14:textId="77777777" w:rsidR="00A44880" w:rsidRDefault="00A44880">
    <w:pPr>
      <w:pStyle w:val="a7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C183" w14:textId="77777777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14:paraId="0267821B" w14:textId="35B1C816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 wp14:anchorId="7D3590A2" wp14:editId="2CEDB126">
              <wp:extent cx="5943600" cy="635"/>
              <wp:effectExtent l="9525" t="9525" r="9525" b="18415"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D64454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" strokeweight="1.5pt">
              <w10:anchorlock/>
            </v:line>
          </w:pict>
        </mc:Fallback>
      </mc:AlternateContent>
    </w:r>
  </w:p>
  <w:p w14:paraId="57F6EC2C" w14:textId="77777777" w:rsidR="00A44880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14:paraId="36CF2DD4" w14:textId="2DD9B1A0" w:rsidR="00A44880" w:rsidRPr="00FE59CF" w:rsidRDefault="00A44880" w:rsidP="00FE59CF">
    <w:pPr>
      <w:pStyle w:val="af6"/>
      <w:ind w:left="264" w:hanging="264"/>
      <w:rPr>
        <w:rFonts w:ascii="한컴바탕"/>
      </w:rPr>
    </w:pPr>
    <w:proofErr w:type="spellStart"/>
    <w:r w:rsidRPr="007E6EB1">
      <w:rPr>
        <w:rFonts w:ascii="HY헤드라인M" w:eastAsia="HY헤드라인M" w:hint="eastAsia"/>
        <w:b/>
        <w:bCs/>
        <w:sz w:val="32"/>
      </w:rPr>
      <w:t>프로젝트명</w:t>
    </w:r>
    <w:proofErr w:type="spellEnd"/>
    <w:r w:rsidRPr="007E6EB1">
      <w:rPr>
        <w:rFonts w:ascii="HY헤드라인M" w:eastAsia="HY헤드라인M" w:hint="eastAsia"/>
        <w:b/>
        <w:bCs/>
        <w:sz w:val="32"/>
      </w:rPr>
      <w:t xml:space="preserve">: </w:t>
    </w:r>
    <w:r>
      <w:rPr>
        <w:rFonts w:ascii="HY헤드라인M" w:eastAsia="HY헤드라인M" w:hint="eastAsia"/>
        <w:b/>
        <w:bCs/>
        <w:sz w:val="32"/>
      </w:rPr>
      <w:t xml:space="preserve">취약계층을 위한 사용자 위치기반 </w:t>
    </w:r>
    <w:proofErr w:type="spellStart"/>
    <w:r w:rsidRPr="00FE59CF">
      <w:rPr>
        <w:rFonts w:ascii="HY헤드라인M" w:eastAsia="HY헤드라인M" w:hint="eastAsia"/>
        <w:b/>
        <w:bCs/>
        <w:sz w:val="32"/>
      </w:rPr>
      <w:t>온</w:t>
    </w:r>
    <w:r w:rsidRPr="00FE59CF">
      <w:rPr>
        <w:rFonts w:ascii="HY헤드라인M" w:eastAsia="HY헤드라인M" w:hAnsi="맑은 고딕" w:hint="eastAsia"/>
        <w:b/>
        <w:spacing w:val="-14"/>
        <w:sz w:val="32"/>
        <w:szCs w:val="32"/>
      </w:rPr>
      <w:t>·오프라인</w:t>
    </w:r>
    <w:proofErr w:type="spellEnd"/>
    <w:r w:rsidRPr="00FE59CF">
      <w:rPr>
        <w:rFonts w:ascii="HY헤드라인M" w:eastAsia="HY헤드라인M" w:hAnsi="맑은 고딕" w:hint="eastAsia"/>
        <w:b/>
        <w:spacing w:val="-14"/>
        <w:sz w:val="32"/>
        <w:szCs w:val="32"/>
      </w:rPr>
      <w:t xml:space="preserve"> 가격비교 서비스</w:t>
    </w:r>
  </w:p>
  <w:p w14:paraId="451DE054" w14:textId="49C8FF4D" w:rsidR="00A44880" w:rsidRPr="007E6EB1" w:rsidRDefault="00A44880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 wp14:anchorId="4A3FA8BB" wp14:editId="57A4010C">
              <wp:extent cx="5943600" cy="635"/>
              <wp:effectExtent l="9525" t="9525" r="9525" b="18415"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C3A25AD" id="Lin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" strokeweight="1.5pt">
              <w10:anchorlock/>
            </v:line>
          </w:pict>
        </mc:Fallback>
      </mc:AlternateContent>
    </w:r>
  </w:p>
  <w:p w14:paraId="2633C6D7" w14:textId="77777777" w:rsidR="00A44880" w:rsidRDefault="00A44880" w:rsidP="009E0542">
    <w:pPr>
      <w:pStyle w:val="a7"/>
    </w:pPr>
  </w:p>
  <w:p w14:paraId="2B5FF528" w14:textId="77777777" w:rsidR="00A44880" w:rsidRDefault="00A4488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78FD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97582"/>
    <w:multiLevelType w:val="hybridMultilevel"/>
    <w:tmpl w:val="8E5A765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5031EB"/>
    <w:multiLevelType w:val="multilevel"/>
    <w:tmpl w:val="B25604AE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4B82C78"/>
    <w:multiLevelType w:val="hybridMultilevel"/>
    <w:tmpl w:val="D1F2D2EA"/>
    <w:lvl w:ilvl="0" w:tplc="07D26B6A">
      <w:start w:val="1"/>
      <w:numFmt w:val="bullet"/>
      <w:lvlText w:val="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8B6C24C8">
      <w:start w:val="1"/>
      <w:numFmt w:val="bullet"/>
      <w:lvlText w:val=""/>
      <w:lvlJc w:val="left"/>
      <w:pPr>
        <w:tabs>
          <w:tab w:val="num" w:pos="971"/>
        </w:tabs>
        <w:ind w:left="1084" w:hanging="284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CC0924"/>
    <w:multiLevelType w:val="multilevel"/>
    <w:tmpl w:val="925C35B8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6D30ED2"/>
    <w:multiLevelType w:val="multilevel"/>
    <w:tmpl w:val="33A223B8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2852746"/>
    <w:multiLevelType w:val="hybridMultilevel"/>
    <w:tmpl w:val="DB4800D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2CB32BA"/>
    <w:multiLevelType w:val="hybridMultilevel"/>
    <w:tmpl w:val="756E8940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94543E"/>
    <w:multiLevelType w:val="hybridMultilevel"/>
    <w:tmpl w:val="815897A0"/>
    <w:lvl w:ilvl="0" w:tplc="04090013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455354C"/>
    <w:multiLevelType w:val="multilevel"/>
    <w:tmpl w:val="8F926056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6027C7F"/>
    <w:multiLevelType w:val="hybridMultilevel"/>
    <w:tmpl w:val="EF6A5BB6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71064E"/>
    <w:multiLevelType w:val="hybridMultilevel"/>
    <w:tmpl w:val="4174529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854101B"/>
    <w:multiLevelType w:val="multilevel"/>
    <w:tmpl w:val="F8DCA118"/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8532AC"/>
    <w:multiLevelType w:val="hybridMultilevel"/>
    <w:tmpl w:val="4E3E11EE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BDF6891"/>
    <w:multiLevelType w:val="hybridMultilevel"/>
    <w:tmpl w:val="8ECE1B9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58B74E7"/>
    <w:multiLevelType w:val="hybridMultilevel"/>
    <w:tmpl w:val="0AC8147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677084"/>
    <w:multiLevelType w:val="hybridMultilevel"/>
    <w:tmpl w:val="98FA3F04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A2F0C63"/>
    <w:multiLevelType w:val="hybridMultilevel"/>
    <w:tmpl w:val="68A630E6"/>
    <w:lvl w:ilvl="0" w:tplc="33C456D4">
      <w:start w:val="1"/>
      <w:numFmt w:val="bullet"/>
      <w:lvlText w:val=""/>
      <w:lvlJc w:val="left"/>
      <w:pPr>
        <w:tabs>
          <w:tab w:val="num" w:pos="760"/>
        </w:tabs>
        <w:ind w:left="760" w:hanging="40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2FCA04BE"/>
    <w:multiLevelType w:val="hybridMultilevel"/>
    <w:tmpl w:val="5CDE20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3B22C4"/>
    <w:multiLevelType w:val="hybridMultilevel"/>
    <w:tmpl w:val="1D06F928"/>
    <w:lvl w:ilvl="0" w:tplc="212296A0">
      <w:numFmt w:val="bullet"/>
      <w:lvlText w:val="-"/>
      <w:lvlJc w:val="left"/>
      <w:pPr>
        <w:ind w:left="1560" w:hanging="360"/>
      </w:pPr>
      <w:rPr>
        <w:rFonts w:ascii="HY신명조" w:eastAsia="HY신명조" w:hAnsi="HY신명조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3AA222C3"/>
    <w:multiLevelType w:val="multilevel"/>
    <w:tmpl w:val="AF4C88B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3C804BA7"/>
    <w:multiLevelType w:val="multilevel"/>
    <w:tmpl w:val="3E083C9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C63E87"/>
    <w:multiLevelType w:val="hybridMultilevel"/>
    <w:tmpl w:val="BCDE3C8A"/>
    <w:lvl w:ilvl="0" w:tplc="4C06D194">
      <w:start w:val="2"/>
      <w:numFmt w:val="bullet"/>
      <w:lvlText w:val="-"/>
      <w:lvlJc w:val="left"/>
      <w:pPr>
        <w:ind w:left="1080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3" w15:restartNumberingAfterBreak="0">
    <w:nsid w:val="42656770"/>
    <w:multiLevelType w:val="hybridMultilevel"/>
    <w:tmpl w:val="E50C916E"/>
    <w:lvl w:ilvl="0" w:tplc="7B5CF7E0">
      <w:start w:val="1"/>
      <w:numFmt w:val="bullet"/>
      <w:lvlText w:val=""/>
      <w:lvlJc w:val="left"/>
      <w:pPr>
        <w:tabs>
          <w:tab w:val="num" w:pos="684"/>
        </w:tabs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4" w15:restartNumberingAfterBreak="0">
    <w:nsid w:val="48DA0C38"/>
    <w:multiLevelType w:val="hybridMultilevel"/>
    <w:tmpl w:val="C5D4FC4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91161E"/>
    <w:multiLevelType w:val="hybridMultilevel"/>
    <w:tmpl w:val="4710B1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9630DB"/>
    <w:multiLevelType w:val="hybridMultilevel"/>
    <w:tmpl w:val="0DC6A03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3233745"/>
    <w:multiLevelType w:val="hybridMultilevel"/>
    <w:tmpl w:val="33A223B8"/>
    <w:lvl w:ilvl="0" w:tplc="290E4EE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8" w15:restartNumberingAfterBreak="0">
    <w:nsid w:val="56F542E0"/>
    <w:multiLevelType w:val="hybridMultilevel"/>
    <w:tmpl w:val="77C434B0"/>
    <w:lvl w:ilvl="0" w:tplc="8B3CE962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  <w:rPr>
        <w:rFonts w:ascii="Arial Black" w:hAnsi="Arial Black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 w:tplc="B55047D4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BEC2EE4"/>
    <w:multiLevelType w:val="hybridMultilevel"/>
    <w:tmpl w:val="F906E3C6"/>
    <w:lvl w:ilvl="0" w:tplc="D1E25706">
      <w:start w:val="2"/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4B06DF"/>
    <w:multiLevelType w:val="hybridMultilevel"/>
    <w:tmpl w:val="A21C8DB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69A6234"/>
    <w:multiLevelType w:val="hybridMultilevel"/>
    <w:tmpl w:val="4174529A"/>
    <w:lvl w:ilvl="0" w:tplc="FFFFFFF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7EB5D32"/>
    <w:multiLevelType w:val="hybridMultilevel"/>
    <w:tmpl w:val="C8B422CE"/>
    <w:lvl w:ilvl="0" w:tplc="285EE74A">
      <w:start w:val="2"/>
      <w:numFmt w:val="bullet"/>
      <w:lvlText w:val="-"/>
      <w:lvlJc w:val="left"/>
      <w:pPr>
        <w:ind w:left="1080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6EEE6373"/>
    <w:multiLevelType w:val="hybridMultilevel"/>
    <w:tmpl w:val="C7C45BA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F415A6E"/>
    <w:multiLevelType w:val="multilevel"/>
    <w:tmpl w:val="4174529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03A3824"/>
    <w:multiLevelType w:val="hybridMultilevel"/>
    <w:tmpl w:val="3E083C9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05249F4"/>
    <w:multiLevelType w:val="hybridMultilevel"/>
    <w:tmpl w:val="96583F4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2B04CD"/>
    <w:multiLevelType w:val="hybridMultilevel"/>
    <w:tmpl w:val="A34AC4A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987813"/>
    <w:multiLevelType w:val="hybridMultilevel"/>
    <w:tmpl w:val="717AD036"/>
    <w:lvl w:ilvl="0" w:tplc="90D23350">
      <w:start w:val="1"/>
      <w:numFmt w:val="bullet"/>
      <w:pStyle w:val="a"/>
      <w:lvlText w:val=""/>
      <w:lvlJc w:val="left"/>
      <w:pPr>
        <w:tabs>
          <w:tab w:val="num" w:pos="902"/>
        </w:tabs>
        <w:ind w:left="902" w:hanging="400"/>
      </w:pPr>
      <w:rPr>
        <w:rFonts w:ascii="Wingdings" w:hAnsi="Wingdings" w:cs="Times New Roman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37"/>
  </w:num>
  <w:num w:numId="5">
    <w:abstractNumId w:val="1"/>
  </w:num>
  <w:num w:numId="6">
    <w:abstractNumId w:val="10"/>
  </w:num>
  <w:num w:numId="7">
    <w:abstractNumId w:val="36"/>
  </w:num>
  <w:num w:numId="8">
    <w:abstractNumId w:val="16"/>
  </w:num>
  <w:num w:numId="9">
    <w:abstractNumId w:val="30"/>
  </w:num>
  <w:num w:numId="10">
    <w:abstractNumId w:val="15"/>
  </w:num>
  <w:num w:numId="11">
    <w:abstractNumId w:val="24"/>
  </w:num>
  <w:num w:numId="12">
    <w:abstractNumId w:val="7"/>
  </w:num>
  <w:num w:numId="13">
    <w:abstractNumId w:val="3"/>
  </w:num>
  <w:num w:numId="14">
    <w:abstractNumId w:val="25"/>
  </w:num>
  <w:num w:numId="15">
    <w:abstractNumId w:val="18"/>
  </w:num>
  <w:num w:numId="16">
    <w:abstractNumId w:val="0"/>
  </w:num>
  <w:num w:numId="17">
    <w:abstractNumId w:val="0"/>
  </w:num>
  <w:num w:numId="18">
    <w:abstractNumId w:val="4"/>
  </w:num>
  <w:num w:numId="19">
    <w:abstractNumId w:val="26"/>
  </w:num>
  <w:num w:numId="20">
    <w:abstractNumId w:val="28"/>
  </w:num>
  <w:num w:numId="21">
    <w:abstractNumId w:val="20"/>
  </w:num>
  <w:num w:numId="22">
    <w:abstractNumId w:val="4"/>
  </w:num>
  <w:num w:numId="23">
    <w:abstractNumId w:val="4"/>
  </w:num>
  <w:num w:numId="24">
    <w:abstractNumId w:val="9"/>
  </w:num>
  <w:num w:numId="25">
    <w:abstractNumId w:val="2"/>
  </w:num>
  <w:num w:numId="26">
    <w:abstractNumId w:val="4"/>
  </w:num>
  <w:num w:numId="27">
    <w:abstractNumId w:val="35"/>
  </w:num>
  <w:num w:numId="28">
    <w:abstractNumId w:val="12"/>
  </w:num>
  <w:num w:numId="29">
    <w:abstractNumId w:val="4"/>
  </w:num>
  <w:num w:numId="30">
    <w:abstractNumId w:val="21"/>
  </w:num>
  <w:num w:numId="31">
    <w:abstractNumId w:val="11"/>
  </w:num>
  <w:num w:numId="32">
    <w:abstractNumId w:val="4"/>
  </w:num>
  <w:num w:numId="33">
    <w:abstractNumId w:val="34"/>
  </w:num>
  <w:num w:numId="34">
    <w:abstractNumId w:val="33"/>
  </w:num>
  <w:num w:numId="35">
    <w:abstractNumId w:val="4"/>
  </w:num>
  <w:num w:numId="36">
    <w:abstractNumId w:val="4"/>
  </w:num>
  <w:num w:numId="37">
    <w:abstractNumId w:val="17"/>
  </w:num>
  <w:num w:numId="38">
    <w:abstractNumId w:val="27"/>
  </w:num>
  <w:num w:numId="39">
    <w:abstractNumId w:val="5"/>
  </w:num>
  <w:num w:numId="40">
    <w:abstractNumId w:val="23"/>
  </w:num>
  <w:num w:numId="41">
    <w:abstractNumId w:val="38"/>
  </w:num>
  <w:num w:numId="42">
    <w:abstractNumId w:val="6"/>
  </w:num>
  <w:num w:numId="43">
    <w:abstractNumId w:val="4"/>
  </w:num>
  <w:num w:numId="44">
    <w:abstractNumId w:val="4"/>
  </w:num>
  <w:num w:numId="45">
    <w:abstractNumId w:val="31"/>
  </w:num>
  <w:num w:numId="46">
    <w:abstractNumId w:val="19"/>
  </w:num>
  <w:num w:numId="47">
    <w:abstractNumId w:val="8"/>
  </w:num>
  <w:num w:numId="48">
    <w:abstractNumId w:val="22"/>
  </w:num>
  <w:num w:numId="49">
    <w:abstractNumId w:val="32"/>
  </w:num>
  <w:num w:numId="5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01"/>
    <w:rsid w:val="00010DCE"/>
    <w:rsid w:val="00013BF2"/>
    <w:rsid w:val="000141FF"/>
    <w:rsid w:val="00015001"/>
    <w:rsid w:val="00021F8B"/>
    <w:rsid w:val="0005195F"/>
    <w:rsid w:val="00053554"/>
    <w:rsid w:val="0005494D"/>
    <w:rsid w:val="000626C2"/>
    <w:rsid w:val="00072F0F"/>
    <w:rsid w:val="00081E96"/>
    <w:rsid w:val="0009036E"/>
    <w:rsid w:val="000921F3"/>
    <w:rsid w:val="00092DDC"/>
    <w:rsid w:val="0009606F"/>
    <w:rsid w:val="000A4D60"/>
    <w:rsid w:val="000B10EE"/>
    <w:rsid w:val="000B640C"/>
    <w:rsid w:val="000C6F51"/>
    <w:rsid w:val="000C77E0"/>
    <w:rsid w:val="000D261B"/>
    <w:rsid w:val="000D390B"/>
    <w:rsid w:val="000D76F1"/>
    <w:rsid w:val="000E2F06"/>
    <w:rsid w:val="000E50CD"/>
    <w:rsid w:val="000F24C1"/>
    <w:rsid w:val="001276A5"/>
    <w:rsid w:val="00141ECD"/>
    <w:rsid w:val="0014585E"/>
    <w:rsid w:val="0015183F"/>
    <w:rsid w:val="001522CA"/>
    <w:rsid w:val="00153959"/>
    <w:rsid w:val="00157F64"/>
    <w:rsid w:val="00162527"/>
    <w:rsid w:val="00176B70"/>
    <w:rsid w:val="00180973"/>
    <w:rsid w:val="001957AF"/>
    <w:rsid w:val="001A6381"/>
    <w:rsid w:val="001A6B94"/>
    <w:rsid w:val="001B5891"/>
    <w:rsid w:val="001C6FB1"/>
    <w:rsid w:val="001D7BAF"/>
    <w:rsid w:val="001E23E1"/>
    <w:rsid w:val="00205FBD"/>
    <w:rsid w:val="00207F6F"/>
    <w:rsid w:val="002206A3"/>
    <w:rsid w:val="00226FCE"/>
    <w:rsid w:val="0023117A"/>
    <w:rsid w:val="0026481D"/>
    <w:rsid w:val="00264E7F"/>
    <w:rsid w:val="00272A8A"/>
    <w:rsid w:val="00272B81"/>
    <w:rsid w:val="002759E5"/>
    <w:rsid w:val="002803BA"/>
    <w:rsid w:val="00285700"/>
    <w:rsid w:val="002A170E"/>
    <w:rsid w:val="002B107D"/>
    <w:rsid w:val="002B41EE"/>
    <w:rsid w:val="002C6C4E"/>
    <w:rsid w:val="002D199B"/>
    <w:rsid w:val="002F1F5B"/>
    <w:rsid w:val="002F6585"/>
    <w:rsid w:val="00300003"/>
    <w:rsid w:val="00313C59"/>
    <w:rsid w:val="003217DB"/>
    <w:rsid w:val="00330989"/>
    <w:rsid w:val="00331C50"/>
    <w:rsid w:val="0033307D"/>
    <w:rsid w:val="00334CCE"/>
    <w:rsid w:val="003645C3"/>
    <w:rsid w:val="00386410"/>
    <w:rsid w:val="003A0D3B"/>
    <w:rsid w:val="003A2B01"/>
    <w:rsid w:val="003B04C8"/>
    <w:rsid w:val="003B402A"/>
    <w:rsid w:val="003C62A2"/>
    <w:rsid w:val="003E4B4D"/>
    <w:rsid w:val="003E545A"/>
    <w:rsid w:val="003F13D6"/>
    <w:rsid w:val="003F20CA"/>
    <w:rsid w:val="003F2E19"/>
    <w:rsid w:val="00400BD8"/>
    <w:rsid w:val="0040417A"/>
    <w:rsid w:val="00411666"/>
    <w:rsid w:val="004156EC"/>
    <w:rsid w:val="00417B06"/>
    <w:rsid w:val="0042457A"/>
    <w:rsid w:val="00444134"/>
    <w:rsid w:val="00444922"/>
    <w:rsid w:val="004754C0"/>
    <w:rsid w:val="0048508B"/>
    <w:rsid w:val="00492EF5"/>
    <w:rsid w:val="004A41CC"/>
    <w:rsid w:val="004B6FCC"/>
    <w:rsid w:val="004B7C67"/>
    <w:rsid w:val="004C1C6F"/>
    <w:rsid w:val="004C4770"/>
    <w:rsid w:val="004E18D0"/>
    <w:rsid w:val="004F4D82"/>
    <w:rsid w:val="00511858"/>
    <w:rsid w:val="0051785E"/>
    <w:rsid w:val="00527AE5"/>
    <w:rsid w:val="00531763"/>
    <w:rsid w:val="0053335D"/>
    <w:rsid w:val="005509C9"/>
    <w:rsid w:val="00552EAA"/>
    <w:rsid w:val="00555117"/>
    <w:rsid w:val="00565BA0"/>
    <w:rsid w:val="005743D2"/>
    <w:rsid w:val="005752B9"/>
    <w:rsid w:val="005A02F4"/>
    <w:rsid w:val="005A224A"/>
    <w:rsid w:val="005A7398"/>
    <w:rsid w:val="005B002B"/>
    <w:rsid w:val="005B2499"/>
    <w:rsid w:val="005B6EE8"/>
    <w:rsid w:val="005D58DB"/>
    <w:rsid w:val="005E6BCB"/>
    <w:rsid w:val="005F1F13"/>
    <w:rsid w:val="005F4311"/>
    <w:rsid w:val="005F531C"/>
    <w:rsid w:val="005F70ED"/>
    <w:rsid w:val="00600ED7"/>
    <w:rsid w:val="006048D2"/>
    <w:rsid w:val="006078C1"/>
    <w:rsid w:val="00607AA2"/>
    <w:rsid w:val="006156D7"/>
    <w:rsid w:val="00623EF8"/>
    <w:rsid w:val="0062483A"/>
    <w:rsid w:val="0063139F"/>
    <w:rsid w:val="0063342F"/>
    <w:rsid w:val="00636A84"/>
    <w:rsid w:val="00647FC5"/>
    <w:rsid w:val="00680FEF"/>
    <w:rsid w:val="00686886"/>
    <w:rsid w:val="00687C27"/>
    <w:rsid w:val="006920E3"/>
    <w:rsid w:val="00695E14"/>
    <w:rsid w:val="006A1301"/>
    <w:rsid w:val="006C42DB"/>
    <w:rsid w:val="006E0BD1"/>
    <w:rsid w:val="006F2471"/>
    <w:rsid w:val="006F46A4"/>
    <w:rsid w:val="00706C58"/>
    <w:rsid w:val="00714E12"/>
    <w:rsid w:val="00726B11"/>
    <w:rsid w:val="0073065C"/>
    <w:rsid w:val="0073678A"/>
    <w:rsid w:val="00746DD1"/>
    <w:rsid w:val="00754119"/>
    <w:rsid w:val="0075587B"/>
    <w:rsid w:val="00755B19"/>
    <w:rsid w:val="00760042"/>
    <w:rsid w:val="00764D8F"/>
    <w:rsid w:val="007751D8"/>
    <w:rsid w:val="00776395"/>
    <w:rsid w:val="00776996"/>
    <w:rsid w:val="0079578E"/>
    <w:rsid w:val="007A0326"/>
    <w:rsid w:val="007A3F51"/>
    <w:rsid w:val="007B2422"/>
    <w:rsid w:val="007B69E8"/>
    <w:rsid w:val="007C438F"/>
    <w:rsid w:val="007E049F"/>
    <w:rsid w:val="007E3442"/>
    <w:rsid w:val="007E4432"/>
    <w:rsid w:val="007E7C09"/>
    <w:rsid w:val="007F2BB2"/>
    <w:rsid w:val="00823329"/>
    <w:rsid w:val="008248E9"/>
    <w:rsid w:val="00825782"/>
    <w:rsid w:val="00846FD5"/>
    <w:rsid w:val="008672AA"/>
    <w:rsid w:val="008810F4"/>
    <w:rsid w:val="00884AF3"/>
    <w:rsid w:val="00884F5C"/>
    <w:rsid w:val="00897EBC"/>
    <w:rsid w:val="008A70E7"/>
    <w:rsid w:val="008A76BE"/>
    <w:rsid w:val="008D3E58"/>
    <w:rsid w:val="008D6FE4"/>
    <w:rsid w:val="008E3A7A"/>
    <w:rsid w:val="008F346E"/>
    <w:rsid w:val="008F5E91"/>
    <w:rsid w:val="00900F43"/>
    <w:rsid w:val="009174AA"/>
    <w:rsid w:val="00917CAB"/>
    <w:rsid w:val="00935C90"/>
    <w:rsid w:val="00952D50"/>
    <w:rsid w:val="009623CB"/>
    <w:rsid w:val="0096452A"/>
    <w:rsid w:val="009659E6"/>
    <w:rsid w:val="009838F5"/>
    <w:rsid w:val="00985872"/>
    <w:rsid w:val="0098697B"/>
    <w:rsid w:val="00994091"/>
    <w:rsid w:val="00994409"/>
    <w:rsid w:val="009A3F05"/>
    <w:rsid w:val="009B1D1C"/>
    <w:rsid w:val="009B525F"/>
    <w:rsid w:val="009C4788"/>
    <w:rsid w:val="009C5A2E"/>
    <w:rsid w:val="009D3F11"/>
    <w:rsid w:val="009E005D"/>
    <w:rsid w:val="009E0542"/>
    <w:rsid w:val="009E0BEE"/>
    <w:rsid w:val="009E4770"/>
    <w:rsid w:val="009F73E5"/>
    <w:rsid w:val="00A0030C"/>
    <w:rsid w:val="00A01B21"/>
    <w:rsid w:val="00A05CC4"/>
    <w:rsid w:val="00A06794"/>
    <w:rsid w:val="00A07901"/>
    <w:rsid w:val="00A115A9"/>
    <w:rsid w:val="00A12DE8"/>
    <w:rsid w:val="00A15A23"/>
    <w:rsid w:val="00A17756"/>
    <w:rsid w:val="00A23BE7"/>
    <w:rsid w:val="00A44880"/>
    <w:rsid w:val="00A5000D"/>
    <w:rsid w:val="00A5069C"/>
    <w:rsid w:val="00A64BCF"/>
    <w:rsid w:val="00A65042"/>
    <w:rsid w:val="00A6674F"/>
    <w:rsid w:val="00A755D5"/>
    <w:rsid w:val="00A80336"/>
    <w:rsid w:val="00A8140C"/>
    <w:rsid w:val="00A85231"/>
    <w:rsid w:val="00A87DF9"/>
    <w:rsid w:val="00A95A76"/>
    <w:rsid w:val="00AA2BF5"/>
    <w:rsid w:val="00AA4010"/>
    <w:rsid w:val="00AC0291"/>
    <w:rsid w:val="00AC06A8"/>
    <w:rsid w:val="00AC5080"/>
    <w:rsid w:val="00AC68E3"/>
    <w:rsid w:val="00AC697B"/>
    <w:rsid w:val="00AD455C"/>
    <w:rsid w:val="00AD4632"/>
    <w:rsid w:val="00AD4699"/>
    <w:rsid w:val="00AE6A83"/>
    <w:rsid w:val="00B07F8E"/>
    <w:rsid w:val="00B123BC"/>
    <w:rsid w:val="00B1743B"/>
    <w:rsid w:val="00B20358"/>
    <w:rsid w:val="00B343E9"/>
    <w:rsid w:val="00B4448D"/>
    <w:rsid w:val="00B47500"/>
    <w:rsid w:val="00B5767E"/>
    <w:rsid w:val="00B70FAB"/>
    <w:rsid w:val="00B81589"/>
    <w:rsid w:val="00B82CCF"/>
    <w:rsid w:val="00B9031C"/>
    <w:rsid w:val="00BA1C85"/>
    <w:rsid w:val="00BA4821"/>
    <w:rsid w:val="00BC02AD"/>
    <w:rsid w:val="00BC4BAF"/>
    <w:rsid w:val="00BF356C"/>
    <w:rsid w:val="00C01921"/>
    <w:rsid w:val="00C03E69"/>
    <w:rsid w:val="00C12091"/>
    <w:rsid w:val="00C20C70"/>
    <w:rsid w:val="00C22E69"/>
    <w:rsid w:val="00C54A10"/>
    <w:rsid w:val="00C6398E"/>
    <w:rsid w:val="00C65A5E"/>
    <w:rsid w:val="00C73D4D"/>
    <w:rsid w:val="00C9329B"/>
    <w:rsid w:val="00C93839"/>
    <w:rsid w:val="00CA0FD3"/>
    <w:rsid w:val="00CA186B"/>
    <w:rsid w:val="00CA48F9"/>
    <w:rsid w:val="00CB4E1F"/>
    <w:rsid w:val="00CB6413"/>
    <w:rsid w:val="00CC47EA"/>
    <w:rsid w:val="00CD7CA9"/>
    <w:rsid w:val="00CE5F8B"/>
    <w:rsid w:val="00CE5FFF"/>
    <w:rsid w:val="00CE6007"/>
    <w:rsid w:val="00CF2963"/>
    <w:rsid w:val="00CF51F9"/>
    <w:rsid w:val="00D034C8"/>
    <w:rsid w:val="00D11E6F"/>
    <w:rsid w:val="00D25DE3"/>
    <w:rsid w:val="00D26E35"/>
    <w:rsid w:val="00D50BBF"/>
    <w:rsid w:val="00D57202"/>
    <w:rsid w:val="00D57921"/>
    <w:rsid w:val="00D736E2"/>
    <w:rsid w:val="00D77AF0"/>
    <w:rsid w:val="00DA20A6"/>
    <w:rsid w:val="00DB1828"/>
    <w:rsid w:val="00DC1EF0"/>
    <w:rsid w:val="00DD191D"/>
    <w:rsid w:val="00E06F33"/>
    <w:rsid w:val="00E07CBF"/>
    <w:rsid w:val="00E10151"/>
    <w:rsid w:val="00E11539"/>
    <w:rsid w:val="00E14788"/>
    <w:rsid w:val="00E22D87"/>
    <w:rsid w:val="00E22D91"/>
    <w:rsid w:val="00E243EB"/>
    <w:rsid w:val="00E439A1"/>
    <w:rsid w:val="00E553C6"/>
    <w:rsid w:val="00E70E72"/>
    <w:rsid w:val="00E71E35"/>
    <w:rsid w:val="00E90FB5"/>
    <w:rsid w:val="00EA647F"/>
    <w:rsid w:val="00EC072F"/>
    <w:rsid w:val="00ED1F5D"/>
    <w:rsid w:val="00EE157A"/>
    <w:rsid w:val="00EE4DAA"/>
    <w:rsid w:val="00EE5087"/>
    <w:rsid w:val="00EF5F00"/>
    <w:rsid w:val="00EF657B"/>
    <w:rsid w:val="00F01AB2"/>
    <w:rsid w:val="00F1291C"/>
    <w:rsid w:val="00F14A8C"/>
    <w:rsid w:val="00F2580B"/>
    <w:rsid w:val="00F300DB"/>
    <w:rsid w:val="00F30391"/>
    <w:rsid w:val="00F329E1"/>
    <w:rsid w:val="00F32D49"/>
    <w:rsid w:val="00F332DA"/>
    <w:rsid w:val="00F365DF"/>
    <w:rsid w:val="00F37509"/>
    <w:rsid w:val="00F56A6F"/>
    <w:rsid w:val="00F57133"/>
    <w:rsid w:val="00F62214"/>
    <w:rsid w:val="00F638F6"/>
    <w:rsid w:val="00F64F1D"/>
    <w:rsid w:val="00F64F50"/>
    <w:rsid w:val="00F652D3"/>
    <w:rsid w:val="00F84336"/>
    <w:rsid w:val="00F84D31"/>
    <w:rsid w:val="00F90983"/>
    <w:rsid w:val="00F90DC9"/>
    <w:rsid w:val="00F97059"/>
    <w:rsid w:val="00F97A69"/>
    <w:rsid w:val="00FA3706"/>
    <w:rsid w:val="00FA4C7C"/>
    <w:rsid w:val="00FD380B"/>
    <w:rsid w:val="00FD62E8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3EA36"/>
  <w15:docId w15:val="{5F09995F-7889-4F76-BC0C-3874984F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qFormat/>
    <w:pPr>
      <w:keepNext/>
      <w:numPr>
        <w:numId w:val="1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aliases w:val="직함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autoRedefine/>
    <w:uiPriority w:val="39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link w:val="Cha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character" w:styleId="af0">
    <w:name w:val="FollowedHyperlink"/>
    <w:basedOn w:val="a1"/>
    <w:rPr>
      <w:color w:val="800080"/>
      <w:u w:val="single"/>
    </w:rPr>
  </w:style>
  <w:style w:type="paragraph" w:styleId="af1">
    <w:name w:val="Normal (Web)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Strong"/>
    <w:basedOn w:val="a1"/>
    <w:qFormat/>
    <w:rPr>
      <w:b/>
      <w:bCs/>
    </w:rPr>
  </w:style>
  <w:style w:type="paragraph" w:customStyle="1" w:styleId="af3">
    <w:name w:val="개요글"/>
    <w:basedOn w:val="a0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a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0"/>
    <w:next w:val="a0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0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4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6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  <w:style w:type="paragraph" w:customStyle="1" w:styleId="a">
    <w:name w:val="번호없는항목"/>
    <w:basedOn w:val="a7"/>
    <w:rsid w:val="00985872"/>
    <w:pPr>
      <w:numPr>
        <w:numId w:val="41"/>
      </w:numPr>
      <w:tabs>
        <w:tab w:val="clear" w:pos="4320"/>
        <w:tab w:val="clear" w:pos="8640"/>
      </w:tabs>
      <w:wordWrap w:val="0"/>
      <w:autoSpaceDE w:val="0"/>
      <w:autoSpaceDN w:val="0"/>
      <w:spacing w:line="240" w:lineRule="auto"/>
      <w:jc w:val="both"/>
    </w:pPr>
    <w:rPr>
      <w:rFonts w:ascii="Lucida Sans Unicode" w:eastAsia="굴림" w:hAnsi="Lucida Sans Unicode"/>
      <w:kern w:val="2"/>
      <w:lang w:eastAsia="ko-KR"/>
    </w:rPr>
  </w:style>
  <w:style w:type="paragraph" w:styleId="af5">
    <w:name w:val="caption"/>
    <w:basedOn w:val="a0"/>
    <w:next w:val="a0"/>
    <w:unhideWhenUsed/>
    <w:qFormat/>
    <w:rsid w:val="009C5A2E"/>
    <w:rPr>
      <w:b/>
      <w:bCs/>
    </w:rPr>
  </w:style>
  <w:style w:type="character" w:customStyle="1" w:styleId="2Char">
    <w:name w:val="제목 2 Char"/>
    <w:basedOn w:val="a1"/>
    <w:link w:val="2"/>
    <w:rsid w:val="00C03E69"/>
    <w:rPr>
      <w:rFonts w:ascii="Arial" w:hAnsi="Arial"/>
      <w:b/>
      <w:lang w:eastAsia="en-US"/>
    </w:rPr>
  </w:style>
  <w:style w:type="paragraph" w:customStyle="1" w:styleId="af6">
    <w:name w:val="바탕글"/>
    <w:basedOn w:val="a0"/>
    <w:rsid w:val="002206A3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character" w:customStyle="1" w:styleId="Char">
    <w:name w:val="본문 들여쓰기 Char"/>
    <w:basedOn w:val="a1"/>
    <w:link w:val="ae"/>
    <w:rsid w:val="003A0D3B"/>
    <w:rPr>
      <w:i/>
      <w:color w:val="0000FF"/>
      <w:u w:val="single"/>
      <w:lang w:eastAsia="en-US"/>
    </w:rPr>
  </w:style>
  <w:style w:type="paragraph" w:customStyle="1" w:styleId="wrapitem">
    <w:name w:val="wrap_item"/>
    <w:basedOn w:val="a0"/>
    <w:rsid w:val="009E0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7">
    <w:name w:val="List Paragraph"/>
    <w:basedOn w:val="a0"/>
    <w:uiPriority w:val="34"/>
    <w:qFormat/>
    <w:rsid w:val="002F1F5B"/>
    <w:pPr>
      <w:ind w:leftChars="400" w:left="800"/>
    </w:pPr>
  </w:style>
  <w:style w:type="table" w:styleId="af8">
    <w:name w:val="Table Grid"/>
    <w:basedOn w:val="a2"/>
    <w:rsid w:val="0060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20C7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.kr/data/15053081/fileData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ci.go.kr/kciportal/ci/sereArticleSearch/ciSereArtiView.kci?sereArticleSearchBean.artiId=ART0011122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4DE6F-AA9A-44B3-9F78-EA35D30C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2964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4429</CharactersWithSpaces>
  <SharedDoc>false</SharedDoc>
  <HLinks>
    <vt:vector size="54" baseType="variant"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_Toc260382918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_Toc260382917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_Toc260382916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_Toc260382915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_Toc260382914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_Toc260382913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_Toc260382912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_Toc260382911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_Toc260382910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박성희</dc:creator>
  <cp:keywords/>
  <dc:description/>
  <cp:lastModifiedBy>jo</cp:lastModifiedBy>
  <cp:revision>126</cp:revision>
  <cp:lastPrinted>2009-04-27T13:37:00Z</cp:lastPrinted>
  <dcterms:created xsi:type="dcterms:W3CDTF">2022-03-15T03:55:00Z</dcterms:created>
  <dcterms:modified xsi:type="dcterms:W3CDTF">2022-06-20T11:29:00Z</dcterms:modified>
</cp:coreProperties>
</file>